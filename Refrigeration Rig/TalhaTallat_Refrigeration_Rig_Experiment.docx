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817059" w14:textId="1B5A408E" w:rsidR="00D70B3B" w:rsidRPr="00793133" w:rsidRDefault="00D70B3B" w:rsidP="00D545BB">
      <w:pPr>
        <w:pStyle w:val="Title"/>
        <w:rPr>
          <w:rStyle w:val="Emphasis"/>
          <w:rFonts w:ascii="Times New Roman" w:hAnsi="Times New Roman" w:cs="Times New Roman"/>
          <w:sz w:val="18"/>
          <w:szCs w:val="18"/>
        </w:rPr>
      </w:pPr>
      <w:r w:rsidRPr="00793133">
        <w:rPr>
          <w:rFonts w:ascii="Times New Roman" w:hAnsi="Times New Roman" w:cs="Times New Roman"/>
          <w:b w:val="0"/>
          <w:i/>
          <w:noProof/>
          <w:sz w:val="44"/>
          <w:szCs w:val="44"/>
          <w:lang w:eastAsia="en-IE"/>
        </w:rPr>
        <w:drawing>
          <wp:anchor distT="0" distB="0" distL="114300" distR="114300" simplePos="0" relativeHeight="251658240" behindDoc="0" locked="0" layoutInCell="1" allowOverlap="1" wp14:anchorId="28B74EC6" wp14:editId="5BC1756F">
            <wp:simplePos x="0" y="0"/>
            <wp:positionH relativeFrom="margin">
              <wp:align>center</wp:align>
            </wp:positionH>
            <wp:positionV relativeFrom="paragraph">
              <wp:posOffset>375031</wp:posOffset>
            </wp:positionV>
            <wp:extent cx="3509010" cy="1806575"/>
            <wp:effectExtent l="0" t="0" r="0" b="3175"/>
            <wp:wrapSquare wrapText="bothSides"/>
            <wp:docPr id="10" name="Picture 10" descr="C:\Users\sajja\AppData\Local\Microsoft\Windows\INetCache\Content.MSO\D845EB4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jja\AppData\Local\Microsoft\Windows\INetCache\Content.MSO\D845EB4C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36" b="8996"/>
                    <a:stretch/>
                  </pic:blipFill>
                  <pic:spPr bwMode="auto">
                    <a:xfrm>
                      <a:off x="0" y="0"/>
                      <a:ext cx="350901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45BB" w:rsidRPr="00793133">
        <w:rPr>
          <w:rStyle w:val="Emphasis"/>
          <w:rFonts w:ascii="Times New Roman" w:hAnsi="Times New Roman" w:cs="Times New Roman"/>
          <w:sz w:val="18"/>
          <w:szCs w:val="18"/>
        </w:rPr>
        <w:br w:type="textWrapping" w:clear="all"/>
      </w:r>
    </w:p>
    <w:p w14:paraId="0DC006B0" w14:textId="4D9D72B6" w:rsidR="00D70B3B" w:rsidRPr="00793133" w:rsidRDefault="00D70B3B" w:rsidP="00D70B3B">
      <w:pPr>
        <w:pStyle w:val="Title"/>
        <w:jc w:val="center"/>
        <w:rPr>
          <w:rStyle w:val="Emphasis"/>
          <w:rFonts w:ascii="Times New Roman" w:hAnsi="Times New Roman" w:cs="Times New Roman"/>
          <w:sz w:val="28"/>
          <w:szCs w:val="28"/>
        </w:rPr>
      </w:pPr>
    </w:p>
    <w:p w14:paraId="2DE8855A" w14:textId="77777777" w:rsidR="00E16DDC" w:rsidRPr="00793133" w:rsidRDefault="00E16DDC" w:rsidP="00D70B3B">
      <w:pPr>
        <w:pStyle w:val="Title"/>
        <w:jc w:val="center"/>
        <w:rPr>
          <w:rStyle w:val="Emphasis"/>
          <w:rFonts w:ascii="Times New Roman" w:hAnsi="Times New Roman" w:cs="Times New Roman"/>
          <w:color w:val="auto"/>
          <w:sz w:val="28"/>
          <w:szCs w:val="28"/>
        </w:rPr>
      </w:pPr>
    </w:p>
    <w:p w14:paraId="1ACD4743" w14:textId="611997FC" w:rsidR="00D70B3B" w:rsidRPr="00793133" w:rsidRDefault="00D70B3B" w:rsidP="00D70B3B">
      <w:pPr>
        <w:pStyle w:val="Title"/>
        <w:jc w:val="center"/>
        <w:rPr>
          <w:rStyle w:val="Emphasis"/>
          <w:rFonts w:ascii="Times New Roman" w:hAnsi="Times New Roman" w:cs="Times New Roman"/>
          <w:color w:val="auto"/>
          <w:sz w:val="28"/>
          <w:szCs w:val="28"/>
        </w:rPr>
      </w:pPr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>SCHOOL OF ELECTRICAL AND ELECTRONIC ENGINEERING</w:t>
      </w:r>
    </w:p>
    <w:p w14:paraId="50338717" w14:textId="77777777" w:rsidR="00D70B3B" w:rsidRPr="00793133" w:rsidRDefault="00D70B3B" w:rsidP="00D70B3B">
      <w:pPr>
        <w:pStyle w:val="Title"/>
        <w:rPr>
          <w:rStyle w:val="Emphasis"/>
          <w:rFonts w:ascii="Times New Roman" w:hAnsi="Times New Roman" w:cs="Times New Roman"/>
          <w:color w:val="auto"/>
          <w:sz w:val="28"/>
          <w:szCs w:val="28"/>
        </w:rPr>
      </w:pPr>
    </w:p>
    <w:p w14:paraId="63D26E92" w14:textId="77777777" w:rsidR="00D70B3B" w:rsidRPr="00793133" w:rsidRDefault="00D70B3B" w:rsidP="00D70B3B">
      <w:pPr>
        <w:pStyle w:val="Title"/>
        <w:jc w:val="center"/>
        <w:rPr>
          <w:rStyle w:val="Emphasis"/>
          <w:rFonts w:ascii="Times New Roman" w:hAnsi="Times New Roman" w:cs="Times New Roman"/>
          <w:color w:val="auto"/>
          <w:sz w:val="28"/>
          <w:szCs w:val="28"/>
        </w:rPr>
      </w:pPr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>Bachelor of Engineering (Hons) BE in Elect/</w:t>
      </w:r>
      <w:proofErr w:type="spellStart"/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>Cont</w:t>
      </w:r>
      <w:proofErr w:type="spellEnd"/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 xml:space="preserve">/Comm/Comp </w:t>
      </w:r>
      <w:proofErr w:type="spellStart"/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>Eng</w:t>
      </w:r>
      <w:proofErr w:type="spellEnd"/>
    </w:p>
    <w:p w14:paraId="1AE8C27D" w14:textId="2687F7E3" w:rsidR="00D70B3B" w:rsidRPr="00793133" w:rsidRDefault="003D4E2A" w:rsidP="00D70B3B">
      <w:pPr>
        <w:pStyle w:val="Title"/>
        <w:jc w:val="center"/>
        <w:rPr>
          <w:rStyle w:val="Emphasis"/>
          <w:rFonts w:ascii="Times New Roman" w:hAnsi="Times New Roman" w:cs="Times New Roman"/>
          <w:color w:val="auto"/>
          <w:sz w:val="28"/>
          <w:szCs w:val="28"/>
        </w:rPr>
      </w:pPr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>Program</w:t>
      </w:r>
      <w:r w:rsidR="00D70B3B"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 xml:space="preserve"> Code: (DT021A)</w:t>
      </w:r>
    </w:p>
    <w:p w14:paraId="6E79FB04" w14:textId="1957AE9E" w:rsidR="00D70B3B" w:rsidRPr="00793133" w:rsidRDefault="00D70B3B" w:rsidP="00D70B3B">
      <w:pPr>
        <w:pStyle w:val="Title"/>
        <w:jc w:val="center"/>
        <w:rPr>
          <w:rStyle w:val="Emphasis"/>
          <w:rFonts w:ascii="Times New Roman" w:hAnsi="Times New Roman" w:cs="Times New Roman"/>
          <w:color w:val="auto"/>
          <w:sz w:val="28"/>
          <w:szCs w:val="28"/>
        </w:rPr>
      </w:pPr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 xml:space="preserve">&lt;YEAR </w:t>
      </w:r>
      <w:r w:rsidR="003D4E2A"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>4</w:t>
      </w:r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>&gt;</w:t>
      </w:r>
    </w:p>
    <w:p w14:paraId="589FBED7" w14:textId="77777777" w:rsidR="00D70B3B" w:rsidRPr="00793133" w:rsidRDefault="00D70B3B" w:rsidP="00D70B3B">
      <w:pPr>
        <w:pStyle w:val="Title"/>
        <w:jc w:val="center"/>
        <w:rPr>
          <w:rStyle w:val="Emphasis"/>
          <w:rFonts w:ascii="Times New Roman" w:hAnsi="Times New Roman" w:cs="Times New Roman"/>
          <w:color w:val="auto"/>
          <w:sz w:val="28"/>
          <w:szCs w:val="28"/>
        </w:rPr>
      </w:pPr>
    </w:p>
    <w:p w14:paraId="036917A6" w14:textId="77777777" w:rsidR="00D70B3B" w:rsidRPr="00793133" w:rsidRDefault="00D70B3B" w:rsidP="00D70B3B">
      <w:pPr>
        <w:pStyle w:val="Title"/>
        <w:jc w:val="center"/>
        <w:rPr>
          <w:rStyle w:val="Emphasis"/>
          <w:rFonts w:ascii="Times New Roman" w:hAnsi="Times New Roman" w:cs="Times New Roman"/>
          <w:color w:val="auto"/>
          <w:sz w:val="28"/>
          <w:szCs w:val="28"/>
        </w:rPr>
      </w:pPr>
    </w:p>
    <w:p w14:paraId="71BCF11A" w14:textId="2C5D7E39" w:rsidR="00D70B3B" w:rsidRPr="00793133" w:rsidRDefault="00D70B3B" w:rsidP="00500175">
      <w:pPr>
        <w:pStyle w:val="Title"/>
        <w:spacing w:after="0"/>
        <w:jc w:val="center"/>
        <w:rPr>
          <w:rStyle w:val="Emphasis"/>
          <w:rFonts w:ascii="Times New Roman" w:hAnsi="Times New Roman" w:cs="Times New Roman"/>
          <w:color w:val="auto"/>
          <w:sz w:val="28"/>
          <w:szCs w:val="28"/>
        </w:rPr>
      </w:pPr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>Name of Module</w:t>
      </w:r>
      <w:r w:rsidR="00D545BB"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>:</w:t>
      </w:r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 xml:space="preserve"> (</w:t>
      </w:r>
      <w:hyperlink r:id="rId12" w:tooltip="Solid State Electronics ELTR2603: 2021-22" w:history="1">
        <w:r w:rsidR="001576D0">
          <w:rPr>
            <w:rStyle w:val="Emphasis"/>
            <w:rFonts w:ascii="Times New Roman" w:hAnsi="Times New Roman" w:cs="Times New Roman"/>
            <w:color w:val="auto"/>
            <w:sz w:val="28"/>
            <w:szCs w:val="28"/>
          </w:rPr>
          <w:t>Thermodynamics</w:t>
        </w:r>
        <w:r w:rsidR="00954034">
          <w:rPr>
            <w:rStyle w:val="Emphasis"/>
            <w:rFonts w:ascii="Times New Roman" w:hAnsi="Times New Roman" w:cs="Times New Roman"/>
            <w:color w:val="auto"/>
            <w:sz w:val="28"/>
            <w:szCs w:val="28"/>
          </w:rPr>
          <w:t>, E</w:t>
        </w:r>
        <w:r w:rsidR="001576D0">
          <w:rPr>
            <w:rStyle w:val="Emphasis"/>
            <w:rFonts w:ascii="Times New Roman" w:hAnsi="Times New Roman" w:cs="Times New Roman"/>
            <w:color w:val="auto"/>
            <w:sz w:val="28"/>
            <w:szCs w:val="28"/>
          </w:rPr>
          <w:t>NER4601</w:t>
        </w:r>
      </w:hyperlink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>)</w:t>
      </w:r>
    </w:p>
    <w:p w14:paraId="6F0162FD" w14:textId="77777777" w:rsidR="00500175" w:rsidRPr="00793133" w:rsidRDefault="00500175" w:rsidP="00500175">
      <w:pPr>
        <w:rPr>
          <w:rFonts w:ascii="Times New Roman" w:hAnsi="Times New Roman" w:cs="Times New Roman"/>
        </w:rPr>
      </w:pPr>
    </w:p>
    <w:p w14:paraId="3E82BBBD" w14:textId="55000A42" w:rsidR="00D70B3B" w:rsidRPr="00793133" w:rsidRDefault="00500175" w:rsidP="00500175">
      <w:pPr>
        <w:spacing w:after="0"/>
        <w:ind w:left="3600"/>
        <w:rPr>
          <w:rStyle w:val="Emphasis"/>
          <w:rFonts w:ascii="Times New Roman" w:eastAsiaTheme="majorEastAsia" w:hAnsi="Times New Roman" w:cs="Times New Roman"/>
          <w:b/>
          <w:bCs/>
          <w:color w:val="auto"/>
          <w:spacing w:val="-10"/>
          <w:kern w:val="28"/>
          <w:sz w:val="28"/>
          <w:szCs w:val="28"/>
        </w:rPr>
      </w:pPr>
      <w:r w:rsidRPr="00793133">
        <w:rPr>
          <w:rStyle w:val="Emphasis"/>
          <w:rFonts w:ascii="Times New Roman" w:eastAsiaTheme="majorEastAsia" w:hAnsi="Times New Roman" w:cs="Times New Roman"/>
          <w:b/>
          <w:bCs/>
          <w:color w:val="auto"/>
          <w:spacing w:val="-10"/>
          <w:kern w:val="28"/>
          <w:sz w:val="28"/>
          <w:szCs w:val="28"/>
        </w:rPr>
        <w:t xml:space="preserve">TU Dublin – </w:t>
      </w:r>
      <w:proofErr w:type="spellStart"/>
      <w:r w:rsidRPr="00793133">
        <w:rPr>
          <w:rStyle w:val="Emphasis"/>
          <w:rFonts w:ascii="Times New Roman" w:eastAsiaTheme="majorEastAsia" w:hAnsi="Times New Roman" w:cs="Times New Roman"/>
          <w:b/>
          <w:bCs/>
          <w:color w:val="auto"/>
          <w:spacing w:val="-10"/>
          <w:kern w:val="28"/>
          <w:sz w:val="28"/>
          <w:szCs w:val="28"/>
        </w:rPr>
        <w:t>Grangegorman</w:t>
      </w:r>
      <w:proofErr w:type="spellEnd"/>
      <w:r w:rsidRPr="00793133">
        <w:rPr>
          <w:rStyle w:val="Emphasis"/>
          <w:rFonts w:ascii="Times New Roman" w:eastAsiaTheme="majorEastAsia" w:hAnsi="Times New Roman" w:cs="Times New Roman"/>
          <w:b/>
          <w:bCs/>
          <w:color w:val="auto"/>
          <w:spacing w:val="-10"/>
          <w:kern w:val="28"/>
          <w:sz w:val="28"/>
          <w:szCs w:val="28"/>
        </w:rPr>
        <w:t xml:space="preserve"> </w:t>
      </w:r>
    </w:p>
    <w:p w14:paraId="002A581A" w14:textId="496DFCFC" w:rsidR="00500175" w:rsidRDefault="00500175" w:rsidP="00500175">
      <w:pPr>
        <w:ind w:left="3600"/>
        <w:rPr>
          <w:rStyle w:val="Emphasis"/>
          <w:rFonts w:ascii="Times New Roman" w:hAnsi="Times New Roman" w:cs="Times New Roman"/>
          <w:iCs w:val="0"/>
          <w:color w:val="808080" w:themeColor="background1" w:themeShade="80"/>
        </w:rPr>
      </w:pPr>
    </w:p>
    <w:p w14:paraId="1B8F1CBA" w14:textId="4B867044" w:rsidR="004562FD" w:rsidRDefault="004562FD" w:rsidP="00500175">
      <w:pPr>
        <w:ind w:left="3600"/>
        <w:rPr>
          <w:rStyle w:val="Emphasis"/>
          <w:rFonts w:ascii="Times New Roman" w:hAnsi="Times New Roman" w:cs="Times New Roman"/>
          <w:iCs w:val="0"/>
          <w:color w:val="808080" w:themeColor="background1" w:themeShade="80"/>
        </w:rPr>
      </w:pPr>
    </w:p>
    <w:p w14:paraId="7F8DC029" w14:textId="77777777" w:rsidR="004562FD" w:rsidRPr="00793133" w:rsidRDefault="004562FD" w:rsidP="00500175">
      <w:pPr>
        <w:ind w:left="3600"/>
        <w:rPr>
          <w:rStyle w:val="Emphasis"/>
          <w:rFonts w:ascii="Times New Roman" w:hAnsi="Times New Roman" w:cs="Times New Roman"/>
          <w:iCs w:val="0"/>
          <w:color w:val="808080" w:themeColor="background1" w:themeShade="80"/>
        </w:rPr>
      </w:pPr>
    </w:p>
    <w:p w14:paraId="4C054928" w14:textId="2EFAF7FA" w:rsidR="00A25988" w:rsidRPr="001576D0" w:rsidRDefault="009E55C3" w:rsidP="00A25988">
      <w:pPr>
        <w:jc w:val="center"/>
        <w:rPr>
          <w:rStyle w:val="Emphasis"/>
          <w:rFonts w:ascii="Times New Roman" w:eastAsiaTheme="majorEastAsia" w:hAnsi="Times New Roman" w:cs="Times New Roman"/>
          <w:b/>
          <w:bCs/>
          <w:color w:val="auto"/>
          <w:spacing w:val="-10"/>
          <w:kern w:val="28"/>
          <w:sz w:val="56"/>
          <w:szCs w:val="56"/>
        </w:rPr>
      </w:pPr>
      <w:r>
        <w:rPr>
          <w:rStyle w:val="Emphasis"/>
          <w:rFonts w:eastAsiaTheme="majorEastAsia"/>
          <w:b/>
          <w:bCs/>
          <w:color w:val="auto"/>
          <w:spacing w:val="-10"/>
          <w:kern w:val="28"/>
          <w:sz w:val="56"/>
          <w:szCs w:val="56"/>
        </w:rPr>
        <w:t>Refrigeration Rig</w:t>
      </w:r>
      <w:r w:rsidR="001576D0" w:rsidRPr="001576D0">
        <w:rPr>
          <w:rStyle w:val="Emphasis"/>
          <w:rFonts w:eastAsiaTheme="majorEastAsia"/>
          <w:b/>
          <w:bCs/>
          <w:color w:val="auto"/>
          <w:spacing w:val="-10"/>
          <w:kern w:val="28"/>
          <w:sz w:val="56"/>
          <w:szCs w:val="56"/>
        </w:rPr>
        <w:t xml:space="preserve"> Experiment</w:t>
      </w:r>
      <w:r w:rsidR="00A25988" w:rsidRPr="001576D0">
        <w:rPr>
          <w:rStyle w:val="Emphasis"/>
          <w:rFonts w:eastAsiaTheme="majorEastAsia"/>
          <w:b/>
          <w:bCs/>
          <w:color w:val="auto"/>
          <w:spacing w:val="-10"/>
          <w:kern w:val="28"/>
          <w:sz w:val="56"/>
          <w:szCs w:val="56"/>
        </w:rPr>
        <w:t xml:space="preserve"> </w:t>
      </w:r>
    </w:p>
    <w:p w14:paraId="3B2D6CC8" w14:textId="6CD246C4" w:rsidR="00D70B3B" w:rsidRPr="00793133" w:rsidRDefault="002E4870" w:rsidP="00D70B3B">
      <w:pPr>
        <w:pStyle w:val="Title"/>
        <w:rPr>
          <w:rStyle w:val="Emphasis"/>
          <w:rFonts w:ascii="Times New Roman" w:hAnsi="Times New Roman" w:cs="Times New Roman"/>
          <w:color w:val="auto"/>
          <w:sz w:val="28"/>
          <w:szCs w:val="28"/>
        </w:rPr>
      </w:pPr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 xml:space="preserve">     </w:t>
      </w:r>
      <w:r w:rsidR="00D70B3B"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>Student Name</w:t>
      </w:r>
      <w:r w:rsidR="00A502E4"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>:</w:t>
      </w:r>
      <w:r w:rsidR="00D70B3B"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ab/>
      </w:r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 xml:space="preserve">          </w:t>
      </w:r>
      <w:r w:rsidR="000279A1">
        <w:rPr>
          <w:rStyle w:val="Emphasis"/>
          <w:rFonts w:ascii="Times New Roman" w:hAnsi="Times New Roman" w:cs="Times New Roman"/>
          <w:color w:val="auto"/>
          <w:sz w:val="28"/>
          <w:szCs w:val="28"/>
        </w:rPr>
        <w:t xml:space="preserve">    </w:t>
      </w:r>
      <w:r w:rsidR="000279A1" w:rsidRPr="00793133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>_</w:t>
      </w:r>
      <w:r w:rsidR="00847CD6" w:rsidRPr="00793133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>Talha Tallat</w:t>
      </w:r>
      <w:r w:rsidR="00D70B3B" w:rsidRPr="00793133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>,</w:t>
      </w:r>
      <w:r w:rsidR="000279A1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 xml:space="preserve"> </w:t>
      </w:r>
      <w:r w:rsidR="00847CD6" w:rsidRPr="00793133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>D18124645</w:t>
      </w:r>
      <w:r w:rsidR="0000362C" w:rsidRPr="00793133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 xml:space="preserve"> </w:t>
      </w:r>
      <w:r w:rsidR="00793133" w:rsidRPr="00793133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>______________</w:t>
      </w:r>
    </w:p>
    <w:p w14:paraId="58B2F95D" w14:textId="49B3B08F" w:rsidR="00D70B3B" w:rsidRPr="00793133" w:rsidRDefault="00D70B3B" w:rsidP="00D70B3B">
      <w:pPr>
        <w:pStyle w:val="Title"/>
        <w:jc w:val="center"/>
        <w:rPr>
          <w:rStyle w:val="Emphasis"/>
          <w:rFonts w:ascii="Times New Roman" w:hAnsi="Times New Roman" w:cs="Times New Roman"/>
          <w:color w:val="auto"/>
          <w:sz w:val="28"/>
          <w:szCs w:val="28"/>
        </w:rPr>
      </w:pPr>
    </w:p>
    <w:p w14:paraId="630BE3F4" w14:textId="37167E7B" w:rsidR="007412E2" w:rsidRPr="00793133" w:rsidRDefault="007412E2" w:rsidP="007412E2">
      <w:pPr>
        <w:pStyle w:val="Title"/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</w:pPr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 xml:space="preserve">     </w:t>
      </w:r>
      <w:r w:rsidR="00D545BB"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>Academic Lecturer:</w:t>
      </w:r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 xml:space="preserve">     </w:t>
      </w:r>
      <w:bookmarkStart w:id="0" w:name="_Hlk70435894"/>
      <w:r w:rsidR="00423AF1"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 xml:space="preserve">  </w:t>
      </w:r>
      <w:bookmarkEnd w:id="0"/>
      <w:r w:rsidR="00500175"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>_</w:t>
      </w:r>
      <w:r w:rsidR="001576D0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 xml:space="preserve">John </w:t>
      </w:r>
      <w:r w:rsidR="00992F6C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>McGrory</w:t>
      </w:r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>___</w:t>
      </w:r>
      <w:r w:rsidR="00793133" w:rsidRPr="00793133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>_______________</w:t>
      </w:r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>_</w:t>
      </w:r>
      <w:r w:rsidR="00992F6C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 xml:space="preserve">    </w:t>
      </w:r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>_</w:t>
      </w:r>
    </w:p>
    <w:p w14:paraId="1557126D" w14:textId="77777777" w:rsidR="00500175" w:rsidRPr="00793133" w:rsidRDefault="00500175" w:rsidP="00500175">
      <w:pPr>
        <w:pStyle w:val="Title"/>
        <w:jc w:val="center"/>
        <w:rPr>
          <w:rStyle w:val="Emphasis"/>
          <w:rFonts w:ascii="Times New Roman" w:hAnsi="Times New Roman" w:cs="Times New Roman"/>
          <w:color w:val="auto"/>
          <w:sz w:val="28"/>
          <w:szCs w:val="28"/>
        </w:rPr>
      </w:pPr>
    </w:p>
    <w:p w14:paraId="486AAA14" w14:textId="73B26216" w:rsidR="00500175" w:rsidRPr="00793133" w:rsidRDefault="00500175" w:rsidP="00500175">
      <w:pPr>
        <w:pStyle w:val="Title"/>
        <w:rPr>
          <w:rStyle w:val="Emphasis"/>
          <w:rFonts w:ascii="Times New Roman" w:hAnsi="Times New Roman" w:cs="Times New Roman"/>
          <w:color w:val="auto"/>
          <w:sz w:val="28"/>
          <w:szCs w:val="28"/>
        </w:rPr>
      </w:pPr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</w:rPr>
        <w:t xml:space="preserve">     Submission Date:           </w:t>
      </w:r>
      <w:r w:rsidR="000279A1">
        <w:rPr>
          <w:rStyle w:val="Emphasis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>_</w:t>
      </w:r>
      <w:r w:rsidR="006E7FCD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>17</w:t>
      </w:r>
      <w:r w:rsidR="006E7FCD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  <w:vertAlign w:val="superscript"/>
        </w:rPr>
        <w:t>th</w:t>
      </w:r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 xml:space="preserve"> </w:t>
      </w:r>
      <w:r w:rsidR="00446567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>Dec</w:t>
      </w:r>
      <w:r w:rsidR="000279A1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>ember</w:t>
      </w:r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 xml:space="preserve"> 2021</w:t>
      </w:r>
      <w:r w:rsidR="00BE1390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>_</w:t>
      </w:r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>__</w:t>
      </w:r>
      <w:r w:rsidR="00793133" w:rsidRPr="00793133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>_______________</w:t>
      </w:r>
      <w:r w:rsidRPr="00793133">
        <w:rPr>
          <w:rStyle w:val="Emphasis"/>
          <w:rFonts w:ascii="Times New Roman" w:hAnsi="Times New Roman" w:cs="Times New Roman"/>
          <w:color w:val="auto"/>
          <w:sz w:val="28"/>
          <w:szCs w:val="28"/>
          <w:u w:val="single"/>
        </w:rPr>
        <w:t>_</w:t>
      </w:r>
    </w:p>
    <w:p w14:paraId="49FD4BF0" w14:textId="5D44C686" w:rsidR="00500175" w:rsidRDefault="00500175" w:rsidP="00500175">
      <w:pPr>
        <w:rPr>
          <w:rFonts w:ascii="Times New Roman" w:hAnsi="Times New Roman" w:cs="Times New Roman"/>
        </w:rPr>
      </w:pPr>
    </w:p>
    <w:sdt>
      <w:sdtPr>
        <w:id w:val="-675188469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noProof/>
          <w:sz w:val="20"/>
          <w:szCs w:val="20"/>
        </w:rPr>
      </w:sdtEndPr>
      <w:sdtContent>
        <w:p w14:paraId="685486FF" w14:textId="132116C7" w:rsidR="00933171" w:rsidRPr="00933171" w:rsidRDefault="00933171" w:rsidP="00933171">
          <w:pPr>
            <w:jc w:val="center"/>
            <w:rPr>
              <w:rStyle w:val="TitleChar"/>
              <w:rFonts w:ascii="Times New Roman" w:hAnsi="Times New Roman" w:cs="Times New Roman"/>
              <w:iCs/>
              <w:color w:val="auto"/>
              <w:sz w:val="44"/>
              <w:szCs w:val="32"/>
            </w:rPr>
          </w:pPr>
          <w:r w:rsidRPr="00933171">
            <w:rPr>
              <w:rStyle w:val="TitleChar"/>
              <w:rFonts w:ascii="Times New Roman" w:hAnsi="Times New Roman" w:cs="Times New Roman"/>
              <w:b w:val="0"/>
              <w:bCs w:val="0"/>
              <w:iCs/>
              <w:color w:val="auto"/>
              <w:sz w:val="44"/>
              <w:szCs w:val="32"/>
            </w:rPr>
            <w:t>Table of Contents</w:t>
          </w:r>
        </w:p>
        <w:p w14:paraId="6E335061" w14:textId="28C0A191" w:rsidR="00D01360" w:rsidRDefault="0085648B">
          <w:pPr>
            <w:pStyle w:val="TOC1"/>
            <w:tabs>
              <w:tab w:val="left" w:pos="440"/>
              <w:tab w:val="right" w:leader="dot" w:pos="9394"/>
            </w:tabs>
            <w:rPr>
              <w:rFonts w:eastAsiaTheme="minorEastAsia"/>
              <w:noProof/>
              <w:color w:val="auto"/>
              <w:sz w:val="22"/>
              <w:szCs w:val="22"/>
              <w:lang w:val="en-IE" w:eastAsia="en-IE"/>
            </w:rPr>
          </w:pPr>
          <w:r w:rsidRPr="00933171">
            <w:rPr>
              <w:rFonts w:ascii="Times New Roman" w:hAnsi="Times New Roman" w:cs="Times New Roman"/>
              <w:sz w:val="20"/>
              <w:szCs w:val="20"/>
            </w:rPr>
            <w:fldChar w:fldCharType="begin"/>
          </w:r>
          <w:r w:rsidRPr="00933171">
            <w:rPr>
              <w:rFonts w:ascii="Times New Roman" w:hAnsi="Times New Roman" w:cs="Times New Roman"/>
              <w:sz w:val="20"/>
              <w:szCs w:val="20"/>
            </w:rPr>
            <w:instrText xml:space="preserve"> TOC \o "1-3" \h \z \u </w:instrText>
          </w:r>
          <w:r w:rsidRPr="00933171">
            <w:rPr>
              <w:rFonts w:ascii="Times New Roman" w:hAnsi="Times New Roman" w:cs="Times New Roman"/>
              <w:sz w:val="20"/>
              <w:szCs w:val="20"/>
            </w:rPr>
            <w:fldChar w:fldCharType="separate"/>
          </w:r>
          <w:hyperlink w:anchor="_Toc90619215" w:history="1">
            <w:r w:rsidR="00D01360" w:rsidRPr="00AC0CC3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D01360">
              <w:rPr>
                <w:rFonts w:eastAsiaTheme="minorEastAsia"/>
                <w:noProof/>
                <w:color w:val="auto"/>
                <w:sz w:val="22"/>
                <w:szCs w:val="22"/>
                <w:lang w:val="en-IE" w:eastAsia="en-IE"/>
              </w:rPr>
              <w:tab/>
            </w:r>
            <w:r w:rsidR="00D01360" w:rsidRPr="00AC0CC3">
              <w:rPr>
                <w:rStyle w:val="Hyperlink"/>
                <w:rFonts w:ascii="Times New Roman" w:hAnsi="Times New Roman" w:cs="Times New Roman"/>
                <w:noProof/>
              </w:rPr>
              <w:t>Experiment Aim</w:t>
            </w:r>
            <w:r w:rsidR="00D01360">
              <w:rPr>
                <w:noProof/>
                <w:webHidden/>
              </w:rPr>
              <w:tab/>
            </w:r>
            <w:r w:rsidR="00D01360">
              <w:rPr>
                <w:noProof/>
                <w:webHidden/>
              </w:rPr>
              <w:fldChar w:fldCharType="begin"/>
            </w:r>
            <w:r w:rsidR="00D01360">
              <w:rPr>
                <w:noProof/>
                <w:webHidden/>
              </w:rPr>
              <w:instrText xml:space="preserve"> PAGEREF _Toc90619215 \h </w:instrText>
            </w:r>
            <w:r w:rsidR="00D01360">
              <w:rPr>
                <w:noProof/>
                <w:webHidden/>
              </w:rPr>
            </w:r>
            <w:r w:rsidR="00D01360">
              <w:rPr>
                <w:noProof/>
                <w:webHidden/>
              </w:rPr>
              <w:fldChar w:fldCharType="separate"/>
            </w:r>
            <w:r w:rsidR="00D01360">
              <w:rPr>
                <w:noProof/>
                <w:webHidden/>
              </w:rPr>
              <w:t>3</w:t>
            </w:r>
            <w:r w:rsidR="00D01360">
              <w:rPr>
                <w:noProof/>
                <w:webHidden/>
              </w:rPr>
              <w:fldChar w:fldCharType="end"/>
            </w:r>
          </w:hyperlink>
        </w:p>
        <w:p w14:paraId="419F90D3" w14:textId="121BB412" w:rsidR="00D01360" w:rsidRDefault="00D01360">
          <w:pPr>
            <w:pStyle w:val="TOC2"/>
            <w:tabs>
              <w:tab w:val="left" w:pos="880"/>
              <w:tab w:val="right" w:leader="dot" w:pos="9394"/>
            </w:tabs>
            <w:rPr>
              <w:rFonts w:eastAsiaTheme="minorEastAsia"/>
              <w:noProof/>
              <w:color w:val="auto"/>
              <w:sz w:val="22"/>
              <w:szCs w:val="22"/>
              <w:lang w:val="en-IE" w:eastAsia="en-IE"/>
            </w:rPr>
          </w:pPr>
          <w:hyperlink w:anchor="_Toc90619216" w:history="1">
            <w:r w:rsidRPr="00AC0CC3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  <w:color w:val="auto"/>
                <w:sz w:val="22"/>
                <w:szCs w:val="22"/>
                <w:lang w:val="en-IE" w:eastAsia="en-IE"/>
              </w:rPr>
              <w:tab/>
            </w:r>
            <w:r w:rsidRPr="00AC0CC3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_Toc90619216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3C499" w14:textId="1D6FF9DA" w:rsidR="00D01360" w:rsidRDefault="00D01360">
          <w:pPr>
            <w:pStyle w:val="TOC1"/>
            <w:tabs>
              <w:tab w:val="left" w:pos="440"/>
              <w:tab w:val="right" w:leader="dot" w:pos="9394"/>
            </w:tabs>
            <w:rPr>
              <w:rFonts w:eastAsiaTheme="minorEastAsia"/>
              <w:noProof/>
              <w:color w:val="auto"/>
              <w:sz w:val="22"/>
              <w:szCs w:val="22"/>
              <w:lang w:val="en-IE" w:eastAsia="en-IE"/>
            </w:rPr>
          </w:pPr>
          <w:hyperlink w:anchor="_Toc90619217" w:history="1">
            <w:r w:rsidRPr="00AC0CC3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/>
                <w:noProof/>
                <w:color w:val="auto"/>
                <w:sz w:val="22"/>
                <w:szCs w:val="22"/>
                <w:lang w:val="en-IE" w:eastAsia="en-IE"/>
              </w:rPr>
              <w:tab/>
            </w:r>
            <w:r w:rsidRPr="00AC0CC3">
              <w:rPr>
                <w:rStyle w:val="Hyperlink"/>
                <w:rFonts w:ascii="Times New Roman" w:hAnsi="Times New Roman" w:cs="Times New Roman"/>
                <w:noProof/>
              </w:rPr>
              <w:t>Laboratory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_Toc90619217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9E22B" w14:textId="2819E9DE" w:rsidR="00D01360" w:rsidRDefault="00D01360">
          <w:pPr>
            <w:pStyle w:val="TOC2"/>
            <w:tabs>
              <w:tab w:val="right" w:leader="dot" w:pos="9394"/>
            </w:tabs>
            <w:rPr>
              <w:rFonts w:eastAsiaTheme="minorEastAsia"/>
              <w:noProof/>
              <w:color w:val="auto"/>
              <w:sz w:val="22"/>
              <w:szCs w:val="22"/>
              <w:lang w:val="en-IE" w:eastAsia="en-IE"/>
            </w:rPr>
          </w:pPr>
          <w:hyperlink w:anchor="_Toc90619218" w:history="1">
            <w:r w:rsidRPr="00AC0CC3">
              <w:rPr>
                <w:rStyle w:val="Hyperlink"/>
                <w:noProof/>
              </w:rPr>
              <w:t>2.1. Tasklist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_Toc90619218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67B7E" w14:textId="13801CD5" w:rsidR="00D01360" w:rsidRDefault="00D01360">
          <w:pPr>
            <w:pStyle w:val="TOC1"/>
            <w:tabs>
              <w:tab w:val="left" w:pos="440"/>
              <w:tab w:val="right" w:leader="dot" w:pos="9394"/>
            </w:tabs>
            <w:rPr>
              <w:rFonts w:eastAsiaTheme="minorEastAsia"/>
              <w:noProof/>
              <w:color w:val="auto"/>
              <w:sz w:val="22"/>
              <w:szCs w:val="22"/>
              <w:lang w:val="en-IE" w:eastAsia="en-IE"/>
            </w:rPr>
          </w:pPr>
          <w:hyperlink w:anchor="_Toc90619219" w:history="1">
            <w:r w:rsidRPr="00AC0CC3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/>
                <w:noProof/>
                <w:color w:val="auto"/>
                <w:sz w:val="22"/>
                <w:szCs w:val="22"/>
                <w:lang w:val="en-IE" w:eastAsia="en-IE"/>
              </w:rPr>
              <w:tab/>
            </w:r>
            <w:r w:rsidRPr="00AC0CC3">
              <w:rPr>
                <w:rStyle w:val="Hyperlink"/>
                <w:rFonts w:ascii="Times New Roman" w:hAnsi="Times New Roman" w:cs="Times New Roman"/>
                <w:noProof/>
              </w:rPr>
              <w:t>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_Toc90619219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C4B84" w14:textId="707E5244" w:rsidR="00D01360" w:rsidRDefault="00D01360">
          <w:pPr>
            <w:pStyle w:val="TOC2"/>
            <w:tabs>
              <w:tab w:val="right" w:leader="dot" w:pos="9394"/>
            </w:tabs>
            <w:rPr>
              <w:rFonts w:eastAsiaTheme="minorEastAsia"/>
              <w:noProof/>
              <w:color w:val="auto"/>
              <w:sz w:val="22"/>
              <w:szCs w:val="22"/>
              <w:lang w:val="en-IE" w:eastAsia="en-IE"/>
            </w:rPr>
          </w:pPr>
          <w:hyperlink w:anchor="_Toc90619220" w:history="1">
            <w:r w:rsidRPr="00AC0CC3">
              <w:rPr>
                <w:rStyle w:val="Hyperlink"/>
                <w:noProof/>
              </w:rPr>
              <w:t>3</w:t>
            </w:r>
            <w:r w:rsidRPr="00AC0CC3">
              <w:rPr>
                <w:rStyle w:val="Hyperlink"/>
                <w:rFonts w:ascii="Times New Roman" w:hAnsi="Times New Roman" w:cs="Times New Roman"/>
                <w:noProof/>
              </w:rPr>
              <w:t>.1. Test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_Toc90619220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9F061" w14:textId="2106F633" w:rsidR="00D01360" w:rsidRDefault="00D01360">
          <w:pPr>
            <w:pStyle w:val="TOC3"/>
            <w:tabs>
              <w:tab w:val="right" w:leader="dot" w:pos="9394"/>
            </w:tabs>
            <w:rPr>
              <w:rFonts w:cstheme="minorBidi"/>
              <w:noProof/>
              <w:lang w:val="en-IE" w:eastAsia="en-IE"/>
            </w:rPr>
          </w:pPr>
          <w:hyperlink w:anchor="_Toc90619221" w:history="1">
            <w:r w:rsidRPr="00AC0CC3">
              <w:rPr>
                <w:rStyle w:val="Hyperlink"/>
                <w:noProof/>
              </w:rPr>
              <w:t>3.1.1. Evaporator Pressure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_Toc90619221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78298" w14:textId="5453BB93" w:rsidR="00D01360" w:rsidRDefault="00D01360">
          <w:pPr>
            <w:pStyle w:val="TOC3"/>
            <w:tabs>
              <w:tab w:val="right" w:leader="dot" w:pos="9394"/>
            </w:tabs>
            <w:rPr>
              <w:rFonts w:cstheme="minorBidi"/>
              <w:noProof/>
              <w:lang w:val="en-IE" w:eastAsia="en-IE"/>
            </w:rPr>
          </w:pPr>
          <w:hyperlink w:anchor="_Toc90619222" w:history="1">
            <w:r w:rsidRPr="00AC0CC3">
              <w:rPr>
                <w:rStyle w:val="Hyperlink"/>
                <w:noProof/>
              </w:rPr>
              <w:t>3.1.2. Condenser Pressure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_Toc90619222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9D464" w14:textId="21FCBA88" w:rsidR="00D01360" w:rsidRDefault="00D01360">
          <w:pPr>
            <w:pStyle w:val="TOC3"/>
            <w:tabs>
              <w:tab w:val="right" w:leader="dot" w:pos="9394"/>
            </w:tabs>
            <w:rPr>
              <w:rFonts w:cstheme="minorBidi"/>
              <w:noProof/>
              <w:lang w:val="en-IE" w:eastAsia="en-IE"/>
            </w:rPr>
          </w:pPr>
          <w:hyperlink w:anchor="_Toc90619223" w:history="1">
            <w:r w:rsidRPr="00AC0CC3">
              <w:rPr>
                <w:rStyle w:val="Hyperlink"/>
                <w:noProof/>
              </w:rPr>
              <w:t>3.1.3. Evaporator Cofficient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_Toc90619223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5CBA1" w14:textId="3AC3E11C" w:rsidR="00D01360" w:rsidRDefault="00D01360">
          <w:pPr>
            <w:pStyle w:val="TOC3"/>
            <w:tabs>
              <w:tab w:val="right" w:leader="dot" w:pos="9394"/>
            </w:tabs>
            <w:rPr>
              <w:rFonts w:cstheme="minorBidi"/>
              <w:noProof/>
              <w:lang w:val="en-IE" w:eastAsia="en-IE"/>
            </w:rPr>
          </w:pPr>
          <w:hyperlink w:anchor="_Toc90619224" w:history="1">
            <w:r w:rsidRPr="00AC0CC3">
              <w:rPr>
                <w:rStyle w:val="Hyperlink"/>
                <w:noProof/>
              </w:rPr>
              <w:t>3.1.4. Condenser Cofficient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_Toc90619224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1CE62" w14:textId="3318B25A" w:rsidR="00D01360" w:rsidRDefault="00D01360">
          <w:pPr>
            <w:pStyle w:val="TOC2"/>
            <w:tabs>
              <w:tab w:val="right" w:leader="dot" w:pos="9394"/>
            </w:tabs>
            <w:rPr>
              <w:rFonts w:eastAsiaTheme="minorEastAsia"/>
              <w:noProof/>
              <w:color w:val="auto"/>
              <w:sz w:val="22"/>
              <w:szCs w:val="22"/>
              <w:lang w:val="en-IE" w:eastAsia="en-IE"/>
            </w:rPr>
          </w:pPr>
          <w:hyperlink w:anchor="_Toc90619225" w:history="1">
            <w:r w:rsidRPr="00AC0CC3">
              <w:rPr>
                <w:rStyle w:val="Hyperlink"/>
                <w:noProof/>
              </w:rPr>
              <w:t>3.2</w:t>
            </w:r>
            <w:r w:rsidRPr="00AC0CC3">
              <w:rPr>
                <w:rStyle w:val="Hyperlink"/>
                <w:rFonts w:ascii="Times New Roman" w:hAnsi="Times New Roman" w:cs="Times New Roman"/>
                <w:noProof/>
              </w:rPr>
              <w:t>. Test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_Toc90619225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758DA" w14:textId="15A8437F" w:rsidR="00D01360" w:rsidRDefault="00D01360">
          <w:pPr>
            <w:pStyle w:val="TOC3"/>
            <w:tabs>
              <w:tab w:val="right" w:leader="dot" w:pos="9394"/>
            </w:tabs>
            <w:rPr>
              <w:rFonts w:cstheme="minorBidi"/>
              <w:noProof/>
              <w:lang w:val="en-IE" w:eastAsia="en-IE"/>
            </w:rPr>
          </w:pPr>
          <w:hyperlink w:anchor="_Toc90619226" w:history="1">
            <w:r w:rsidRPr="00AC0CC3">
              <w:rPr>
                <w:rStyle w:val="Hyperlink"/>
                <w:noProof/>
              </w:rPr>
              <w:t>3.2.1. Evaporator Pressure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_Toc90619226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84F1B" w14:textId="1459D534" w:rsidR="00D01360" w:rsidRDefault="00D01360">
          <w:pPr>
            <w:pStyle w:val="TOC3"/>
            <w:tabs>
              <w:tab w:val="right" w:leader="dot" w:pos="9394"/>
            </w:tabs>
            <w:rPr>
              <w:rFonts w:cstheme="minorBidi"/>
              <w:noProof/>
              <w:lang w:val="en-IE" w:eastAsia="en-IE"/>
            </w:rPr>
          </w:pPr>
          <w:hyperlink w:anchor="_Toc90619227" w:history="1">
            <w:r w:rsidRPr="00AC0CC3">
              <w:rPr>
                <w:rStyle w:val="Hyperlink"/>
                <w:noProof/>
              </w:rPr>
              <w:t>3.2.2. Condenser Pressure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_Toc90619227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F8338" w14:textId="46EA2AEE" w:rsidR="00D01360" w:rsidRDefault="00D01360">
          <w:pPr>
            <w:pStyle w:val="TOC3"/>
            <w:tabs>
              <w:tab w:val="right" w:leader="dot" w:pos="9394"/>
            </w:tabs>
            <w:rPr>
              <w:rFonts w:cstheme="minorBidi"/>
              <w:noProof/>
              <w:lang w:val="en-IE" w:eastAsia="en-IE"/>
            </w:rPr>
          </w:pPr>
          <w:hyperlink w:anchor="_Toc90619228" w:history="1">
            <w:r w:rsidRPr="00AC0CC3">
              <w:rPr>
                <w:rStyle w:val="Hyperlink"/>
                <w:noProof/>
              </w:rPr>
              <w:t>3.2.3. Evaporator Cofficient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_Toc90619228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9CEF7" w14:textId="3F597C93" w:rsidR="00D01360" w:rsidRDefault="00D01360">
          <w:pPr>
            <w:pStyle w:val="TOC3"/>
            <w:tabs>
              <w:tab w:val="right" w:leader="dot" w:pos="9394"/>
            </w:tabs>
            <w:rPr>
              <w:rFonts w:cstheme="minorBidi"/>
              <w:noProof/>
              <w:lang w:val="en-IE" w:eastAsia="en-IE"/>
            </w:rPr>
          </w:pPr>
          <w:hyperlink w:anchor="_Toc90619229" w:history="1">
            <w:r w:rsidRPr="00AC0CC3">
              <w:rPr>
                <w:rStyle w:val="Hyperlink"/>
                <w:noProof/>
              </w:rPr>
              <w:t>3.2.4. Condenser Cofficient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_Toc90619229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5A87B" w14:textId="7ED72172" w:rsidR="00D01360" w:rsidRDefault="00D01360">
          <w:pPr>
            <w:pStyle w:val="TOC2"/>
            <w:tabs>
              <w:tab w:val="right" w:leader="dot" w:pos="9394"/>
            </w:tabs>
            <w:rPr>
              <w:rFonts w:eastAsiaTheme="minorEastAsia"/>
              <w:noProof/>
              <w:color w:val="auto"/>
              <w:sz w:val="22"/>
              <w:szCs w:val="22"/>
              <w:lang w:val="en-IE" w:eastAsia="en-IE"/>
            </w:rPr>
          </w:pPr>
          <w:hyperlink w:anchor="_Toc90619230" w:history="1">
            <w:r w:rsidRPr="00AC0CC3">
              <w:rPr>
                <w:rStyle w:val="Hyperlink"/>
                <w:noProof/>
              </w:rPr>
              <w:t xml:space="preserve">3.3. </w:t>
            </w:r>
            <w:r w:rsidRPr="00AC0CC3">
              <w:rPr>
                <w:rStyle w:val="Hyperlink"/>
                <w:rFonts w:ascii="Times New Roman" w:hAnsi="Times New Roman" w:cs="Times New Roman"/>
                <w:noProof/>
              </w:rPr>
              <w:t>Test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_Toc90619230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D4CD9" w14:textId="511E735B" w:rsidR="00D01360" w:rsidRDefault="00D01360">
          <w:pPr>
            <w:pStyle w:val="TOC3"/>
            <w:tabs>
              <w:tab w:val="right" w:leader="dot" w:pos="9394"/>
            </w:tabs>
            <w:rPr>
              <w:rFonts w:cstheme="minorBidi"/>
              <w:noProof/>
              <w:lang w:val="en-IE" w:eastAsia="en-IE"/>
            </w:rPr>
          </w:pPr>
          <w:hyperlink w:anchor="_Toc90619231" w:history="1">
            <w:r w:rsidRPr="00AC0CC3">
              <w:rPr>
                <w:rStyle w:val="Hyperlink"/>
                <w:noProof/>
              </w:rPr>
              <w:t>3.3.1. Evaporator Pressure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_Toc90619231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A1CB0" w14:textId="3A6BC9BD" w:rsidR="00D01360" w:rsidRDefault="00D01360">
          <w:pPr>
            <w:pStyle w:val="TOC3"/>
            <w:tabs>
              <w:tab w:val="right" w:leader="dot" w:pos="9394"/>
            </w:tabs>
            <w:rPr>
              <w:rFonts w:cstheme="minorBidi"/>
              <w:noProof/>
              <w:lang w:val="en-IE" w:eastAsia="en-IE"/>
            </w:rPr>
          </w:pPr>
          <w:hyperlink w:anchor="_Toc90619232" w:history="1">
            <w:r w:rsidRPr="00AC0CC3">
              <w:rPr>
                <w:rStyle w:val="Hyperlink"/>
                <w:noProof/>
              </w:rPr>
              <w:t>3.3.2. Condenser Pressure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_Toc90619232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B6F84" w14:textId="0591DB7F" w:rsidR="00D01360" w:rsidRDefault="00D01360">
          <w:pPr>
            <w:pStyle w:val="TOC3"/>
            <w:tabs>
              <w:tab w:val="right" w:leader="dot" w:pos="9394"/>
            </w:tabs>
            <w:rPr>
              <w:rFonts w:cstheme="minorBidi"/>
              <w:noProof/>
              <w:lang w:val="en-IE" w:eastAsia="en-IE"/>
            </w:rPr>
          </w:pPr>
          <w:hyperlink w:anchor="_Toc90619233" w:history="1">
            <w:r w:rsidRPr="00AC0CC3">
              <w:rPr>
                <w:rStyle w:val="Hyperlink"/>
                <w:noProof/>
              </w:rPr>
              <w:t>3.3.3. Evaporator Cofficient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_Toc90619233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20427" w14:textId="38A6EDF8" w:rsidR="00D01360" w:rsidRDefault="00D01360">
          <w:pPr>
            <w:pStyle w:val="TOC3"/>
            <w:tabs>
              <w:tab w:val="right" w:leader="dot" w:pos="9394"/>
            </w:tabs>
            <w:rPr>
              <w:rFonts w:cstheme="minorBidi"/>
              <w:noProof/>
              <w:lang w:val="en-IE" w:eastAsia="en-IE"/>
            </w:rPr>
          </w:pPr>
          <w:hyperlink w:anchor="_Toc90619234" w:history="1">
            <w:r w:rsidRPr="00AC0CC3">
              <w:rPr>
                <w:rStyle w:val="Hyperlink"/>
                <w:noProof/>
              </w:rPr>
              <w:t>3.3.4. Condenser Cofficient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_Toc90619234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626E7" w14:textId="72C17D7D" w:rsidR="00D01360" w:rsidRDefault="00D01360">
          <w:pPr>
            <w:pStyle w:val="TOC2"/>
            <w:tabs>
              <w:tab w:val="right" w:leader="dot" w:pos="9394"/>
            </w:tabs>
            <w:rPr>
              <w:rFonts w:eastAsiaTheme="minorEastAsia"/>
              <w:noProof/>
              <w:color w:val="auto"/>
              <w:sz w:val="22"/>
              <w:szCs w:val="22"/>
              <w:lang w:val="en-IE" w:eastAsia="en-IE"/>
            </w:rPr>
          </w:pPr>
          <w:hyperlink w:anchor="_Toc90619235" w:history="1">
            <w:r w:rsidRPr="00AC0CC3">
              <w:rPr>
                <w:rStyle w:val="Hyperlink"/>
                <w:noProof/>
              </w:rPr>
              <w:t>3.4</w:t>
            </w:r>
            <w:r w:rsidRPr="00AC0CC3">
              <w:rPr>
                <w:rStyle w:val="Hyperlink"/>
                <w:rFonts w:ascii="Times New Roman" w:hAnsi="Times New Roman" w:cs="Times New Roman"/>
                <w:noProof/>
              </w:rPr>
              <w:t>. Experiment Question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_Toc90619235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F6ADA" w14:textId="5970273A" w:rsidR="00D01360" w:rsidRDefault="00D01360">
          <w:pPr>
            <w:pStyle w:val="TOC1"/>
            <w:tabs>
              <w:tab w:val="right" w:leader="dot" w:pos="9394"/>
            </w:tabs>
            <w:rPr>
              <w:rFonts w:eastAsiaTheme="minorEastAsia"/>
              <w:noProof/>
              <w:color w:val="auto"/>
              <w:sz w:val="22"/>
              <w:szCs w:val="22"/>
              <w:lang w:val="en-IE" w:eastAsia="en-IE"/>
            </w:rPr>
          </w:pPr>
          <w:hyperlink w:anchor="_Toc90619236" w:history="1">
            <w:r w:rsidRPr="00AC0CC3">
              <w:rPr>
                <w:rStyle w:val="Hyperlink"/>
                <w:rFonts w:ascii="Times New Roman" w:hAnsi="Times New Roman" w:cs="Times New Roman"/>
                <w:noProof/>
              </w:rPr>
              <w:t>4.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_Toc90619236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2D548" w14:textId="2507F7DB" w:rsidR="00D01360" w:rsidRDefault="00D01360">
          <w:pPr>
            <w:pStyle w:val="TOC1"/>
            <w:tabs>
              <w:tab w:val="right" w:leader="dot" w:pos="9394"/>
            </w:tabs>
            <w:rPr>
              <w:rFonts w:eastAsiaTheme="minorEastAsia"/>
              <w:noProof/>
              <w:color w:val="auto"/>
              <w:sz w:val="22"/>
              <w:szCs w:val="22"/>
              <w:lang w:val="en-IE" w:eastAsia="en-IE"/>
            </w:rPr>
          </w:pPr>
          <w:hyperlink w:anchor="_Toc90619237" w:history="1">
            <w:r w:rsidRPr="00AC0CC3">
              <w:rPr>
                <w:rStyle w:val="Hyperlink"/>
                <w:rFonts w:ascii="Times New Roman" w:hAnsi="Times New Roman" w:cs="Times New Roman"/>
                <w:noProof/>
              </w:rPr>
              <w:t>5.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_Toc90619237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D2AB4" w14:textId="2B0D0BD1" w:rsidR="00933171" w:rsidRPr="00933171" w:rsidRDefault="0085648B" w:rsidP="00933171">
          <w:pPr>
            <w:pStyle w:val="TOC1"/>
            <w:tabs>
              <w:tab w:val="right" w:leader="dot" w:pos="9394"/>
            </w:tabs>
            <w:rPr>
              <w:rStyle w:val="TitleChar"/>
              <w:rFonts w:ascii="Times New Roman" w:eastAsiaTheme="minorHAnsi" w:hAnsi="Times New Roman" w:cs="Times New Roman"/>
              <w:b w:val="0"/>
              <w:bCs w:val="0"/>
              <w:spacing w:val="0"/>
              <w:kern w:val="0"/>
              <w:sz w:val="20"/>
              <w:szCs w:val="20"/>
            </w:rPr>
          </w:pPr>
          <w:r w:rsidRPr="00933171">
            <w:rPr>
              <w:rFonts w:ascii="Times New Roman" w:hAnsi="Times New Roman" w:cs="Times New Roman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7F95B405" w14:textId="77777777" w:rsidR="00D01360" w:rsidRDefault="0000362C" w:rsidP="00933171">
      <w:pPr>
        <w:pStyle w:val="Title"/>
        <w:spacing w:before="0" w:after="0" w:line="240" w:lineRule="auto"/>
        <w:jc w:val="center"/>
        <w:rPr>
          <w:noProof/>
        </w:rPr>
      </w:pPr>
      <w:r w:rsidRPr="00793133">
        <w:rPr>
          <w:rStyle w:val="TitleChar"/>
          <w:rFonts w:ascii="Times New Roman" w:hAnsi="Times New Roman" w:cs="Times New Roman"/>
          <w:iCs/>
          <w:color w:val="auto"/>
          <w:sz w:val="44"/>
          <w:szCs w:val="32"/>
        </w:rPr>
        <w:t>Table of Figures</w:t>
      </w:r>
      <w:r w:rsidRPr="00793133">
        <w:rPr>
          <w:rFonts w:ascii="Times New Roman" w:hAnsi="Times New Roman" w:cs="Times New Roman"/>
          <w:sz w:val="44"/>
          <w:szCs w:val="32"/>
        </w:rPr>
        <w:t xml:space="preserve"> </w:t>
      </w:r>
      <w:r w:rsidRPr="00793133">
        <w:rPr>
          <w:rFonts w:ascii="Times New Roman" w:hAnsi="Times New Roman" w:cs="Times New Roman"/>
        </w:rPr>
        <w:fldChar w:fldCharType="begin"/>
      </w:r>
      <w:r w:rsidRPr="00793133">
        <w:rPr>
          <w:rFonts w:ascii="Times New Roman" w:hAnsi="Times New Roman" w:cs="Times New Roman"/>
        </w:rPr>
        <w:instrText xml:space="preserve"> TOC \h \z \c "Figure" </w:instrText>
      </w:r>
      <w:r w:rsidRPr="00793133">
        <w:rPr>
          <w:rFonts w:ascii="Times New Roman" w:hAnsi="Times New Roman" w:cs="Times New Roman"/>
        </w:rPr>
        <w:fldChar w:fldCharType="separate"/>
      </w:r>
    </w:p>
    <w:p w14:paraId="2D282AD7" w14:textId="72D65F5D" w:rsidR="00D01360" w:rsidRDefault="00D01360">
      <w:pPr>
        <w:pStyle w:val="TableofFigures"/>
        <w:tabs>
          <w:tab w:val="right" w:leader="dot" w:pos="9394"/>
        </w:tabs>
        <w:rPr>
          <w:rFonts w:eastAsiaTheme="minorEastAsia"/>
          <w:noProof/>
          <w:color w:val="auto"/>
          <w:sz w:val="22"/>
          <w:szCs w:val="22"/>
          <w:lang w:val="en-IE" w:eastAsia="en-IE"/>
        </w:rPr>
      </w:pPr>
      <w:hyperlink w:anchor="_Toc90619238" w:history="1">
        <w:r w:rsidRPr="00010559">
          <w:rPr>
            <w:rStyle w:val="Hyperlink"/>
            <w:rFonts w:ascii="Times New Roman" w:eastAsia="Times New Roman" w:hAnsi="Times New Roman" w:cs="Times New Roman"/>
            <w:noProof/>
            <w:lang w:val="en-IE" w:eastAsia="en-IE"/>
          </w:rPr>
          <w:t>Figure 1 - Enthalpie graph of refrigeration rig experiment test 1[1]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_Toc90619238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90039DE" w14:textId="45870419" w:rsidR="00D01360" w:rsidRDefault="00D01360">
      <w:pPr>
        <w:pStyle w:val="TableofFigures"/>
        <w:tabs>
          <w:tab w:val="right" w:leader="dot" w:pos="9394"/>
        </w:tabs>
        <w:rPr>
          <w:rFonts w:eastAsiaTheme="minorEastAsia"/>
          <w:noProof/>
          <w:color w:val="auto"/>
          <w:sz w:val="22"/>
          <w:szCs w:val="22"/>
          <w:lang w:val="en-IE" w:eastAsia="en-IE"/>
        </w:rPr>
      </w:pPr>
      <w:hyperlink w:anchor="_Toc90619239" w:history="1">
        <w:r w:rsidRPr="00010559">
          <w:rPr>
            <w:rStyle w:val="Hyperlink"/>
            <w:rFonts w:ascii="Times New Roman" w:eastAsia="Times New Roman" w:hAnsi="Times New Roman" w:cs="Times New Roman"/>
            <w:noProof/>
            <w:lang w:val="en-IE" w:eastAsia="en-IE"/>
          </w:rPr>
          <w:t>Figure 2 - Enthalpie graph of refrigeration rig experiment test 2 [1]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_Toc90619239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8B8E998" w14:textId="4DB5289C" w:rsidR="00D01360" w:rsidRDefault="00D01360">
      <w:pPr>
        <w:pStyle w:val="TableofFigures"/>
        <w:tabs>
          <w:tab w:val="right" w:leader="dot" w:pos="9394"/>
        </w:tabs>
        <w:rPr>
          <w:rFonts w:eastAsiaTheme="minorEastAsia"/>
          <w:noProof/>
          <w:color w:val="auto"/>
          <w:sz w:val="22"/>
          <w:szCs w:val="22"/>
          <w:lang w:val="en-IE" w:eastAsia="en-IE"/>
        </w:rPr>
      </w:pPr>
      <w:hyperlink w:anchor="_Toc90619240" w:history="1">
        <w:r w:rsidRPr="00010559">
          <w:rPr>
            <w:rStyle w:val="Hyperlink"/>
            <w:rFonts w:ascii="Times New Roman" w:eastAsia="Times New Roman" w:hAnsi="Times New Roman" w:cs="Times New Roman"/>
            <w:noProof/>
            <w:lang w:val="en-IE" w:eastAsia="en-IE"/>
          </w:rPr>
          <w:t>Figure 3 - Enthalpie graph of refrigeration rig experiment test 3 [1]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_Toc90619240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DC0B359" w14:textId="6653EF9E" w:rsidR="00793133" w:rsidRPr="00933171" w:rsidRDefault="0000362C" w:rsidP="00933171">
      <w:pPr>
        <w:pStyle w:val="TableofFigures"/>
        <w:tabs>
          <w:tab w:val="right" w:leader="dot" w:pos="9394"/>
        </w:tabs>
        <w:rPr>
          <w:rFonts w:ascii="Times New Roman" w:hAnsi="Times New Roman" w:cs="Times New Roman"/>
        </w:rPr>
      </w:pPr>
      <w:r w:rsidRPr="00793133">
        <w:rPr>
          <w:rFonts w:ascii="Times New Roman" w:hAnsi="Times New Roman" w:cs="Times New Roman"/>
        </w:rPr>
        <w:fldChar w:fldCharType="end"/>
      </w:r>
    </w:p>
    <w:p w14:paraId="569ADD9E" w14:textId="2BBC38BA" w:rsidR="00793133" w:rsidRDefault="00793133" w:rsidP="00933171">
      <w:pPr>
        <w:spacing w:after="0"/>
        <w:jc w:val="center"/>
        <w:rPr>
          <w:rStyle w:val="TitleChar"/>
          <w:rFonts w:ascii="Times New Roman" w:hAnsi="Times New Roman" w:cs="Times New Roman"/>
          <w:b w:val="0"/>
          <w:bCs w:val="0"/>
          <w:iCs/>
          <w:color w:val="auto"/>
          <w:sz w:val="44"/>
          <w:szCs w:val="32"/>
        </w:rPr>
      </w:pPr>
      <w:r w:rsidRPr="00793133">
        <w:rPr>
          <w:rStyle w:val="TitleChar"/>
          <w:rFonts w:ascii="Times New Roman" w:hAnsi="Times New Roman" w:cs="Times New Roman"/>
          <w:b w:val="0"/>
          <w:bCs w:val="0"/>
          <w:iCs/>
          <w:color w:val="auto"/>
          <w:sz w:val="44"/>
          <w:szCs w:val="32"/>
        </w:rPr>
        <w:t>List of Table</w:t>
      </w:r>
    </w:p>
    <w:p w14:paraId="4B80673B" w14:textId="5ACE8F94" w:rsidR="00BC22A6" w:rsidRDefault="00793133">
      <w:pPr>
        <w:pStyle w:val="TableofFigures"/>
        <w:tabs>
          <w:tab w:val="right" w:leader="dot" w:pos="9394"/>
        </w:tabs>
        <w:rPr>
          <w:rFonts w:eastAsiaTheme="minorEastAsia"/>
          <w:noProof/>
          <w:color w:val="auto"/>
          <w:sz w:val="22"/>
          <w:szCs w:val="22"/>
          <w:lang w:val="en-IE" w:eastAsia="en-IE"/>
        </w:rPr>
      </w:pPr>
      <w:r>
        <w:rPr>
          <w:rStyle w:val="TitleChar"/>
          <w:rFonts w:ascii="Times New Roman" w:hAnsi="Times New Roman" w:cs="Times New Roman"/>
          <w:b w:val="0"/>
          <w:bCs w:val="0"/>
          <w:iCs/>
          <w:color w:val="auto"/>
          <w:sz w:val="44"/>
          <w:szCs w:val="32"/>
        </w:rPr>
        <w:fldChar w:fldCharType="begin"/>
      </w:r>
      <w:r>
        <w:rPr>
          <w:rStyle w:val="TitleChar"/>
          <w:rFonts w:ascii="Times New Roman" w:hAnsi="Times New Roman" w:cs="Times New Roman"/>
          <w:b w:val="0"/>
          <w:bCs w:val="0"/>
          <w:iCs/>
          <w:color w:val="auto"/>
          <w:sz w:val="44"/>
          <w:szCs w:val="32"/>
        </w:rPr>
        <w:instrText xml:space="preserve"> TOC \h \z \c "Table" </w:instrText>
      </w:r>
      <w:r>
        <w:rPr>
          <w:rStyle w:val="TitleChar"/>
          <w:rFonts w:ascii="Times New Roman" w:hAnsi="Times New Roman" w:cs="Times New Roman"/>
          <w:b w:val="0"/>
          <w:bCs w:val="0"/>
          <w:iCs/>
          <w:color w:val="auto"/>
          <w:sz w:val="44"/>
          <w:szCs w:val="32"/>
        </w:rPr>
        <w:fldChar w:fldCharType="separate"/>
      </w:r>
      <w:hyperlink w:anchor="_Toc90616209" w:history="1">
        <w:r w:rsidR="00BC22A6" w:rsidRPr="00243843">
          <w:rPr>
            <w:rStyle w:val="Hyperlink"/>
            <w:rFonts w:ascii="Times New Roman" w:eastAsia="Times New Roman" w:hAnsi="Times New Roman" w:cs="Times New Roman"/>
            <w:noProof/>
            <w:lang w:val="en-IE" w:eastAsia="en-IE"/>
          </w:rPr>
          <w:t>Table 1 - Assigned Experiment data #3</w:t>
        </w:r>
        <w:r w:rsidR="00BC22A6">
          <w:rPr>
            <w:noProof/>
            <w:webHidden/>
          </w:rPr>
          <w:tab/>
        </w:r>
        <w:r w:rsidR="00BC22A6">
          <w:rPr>
            <w:noProof/>
            <w:webHidden/>
          </w:rPr>
          <w:fldChar w:fldCharType="begin"/>
        </w:r>
        <w:r w:rsidR="00BC22A6">
          <w:rPr>
            <w:noProof/>
            <w:webHidden/>
          </w:rPr>
          <w:instrText xml:space="preserve"> PAGEREF _Toc90616209 \h </w:instrText>
        </w:r>
        <w:r w:rsidR="00BC22A6">
          <w:rPr>
            <w:noProof/>
            <w:webHidden/>
          </w:rPr>
        </w:r>
        <w:r w:rsidR="00BC22A6">
          <w:rPr>
            <w:noProof/>
            <w:webHidden/>
          </w:rPr>
          <w:fldChar w:fldCharType="separate"/>
        </w:r>
        <w:r w:rsidR="00BC22A6">
          <w:rPr>
            <w:noProof/>
            <w:webHidden/>
          </w:rPr>
          <w:t>4</w:t>
        </w:r>
        <w:r w:rsidR="00BC22A6">
          <w:rPr>
            <w:noProof/>
            <w:webHidden/>
          </w:rPr>
          <w:fldChar w:fldCharType="end"/>
        </w:r>
      </w:hyperlink>
    </w:p>
    <w:p w14:paraId="0A929E88" w14:textId="18051FB9" w:rsidR="00933171" w:rsidRPr="00933171" w:rsidRDefault="00793133" w:rsidP="00933171">
      <w:pPr>
        <w:pStyle w:val="TableofFigures"/>
        <w:tabs>
          <w:tab w:val="right" w:leader="dot" w:pos="9394"/>
        </w:tabs>
        <w:jc w:val="both"/>
        <w:rPr>
          <w:rFonts w:ascii="Times New Roman" w:eastAsiaTheme="majorEastAsia" w:hAnsi="Times New Roman" w:cs="Times New Roman"/>
          <w:iCs/>
          <w:color w:val="auto"/>
          <w:spacing w:val="-10"/>
          <w:kern w:val="28"/>
          <w:sz w:val="44"/>
          <w:szCs w:val="32"/>
        </w:rPr>
      </w:pPr>
      <w:r>
        <w:rPr>
          <w:rStyle w:val="TitleChar"/>
          <w:rFonts w:ascii="Times New Roman" w:hAnsi="Times New Roman" w:cs="Times New Roman"/>
          <w:b w:val="0"/>
          <w:bCs w:val="0"/>
          <w:iCs/>
          <w:color w:val="auto"/>
          <w:sz w:val="44"/>
          <w:szCs w:val="32"/>
        </w:rPr>
        <w:fldChar w:fldCharType="end"/>
      </w:r>
    </w:p>
    <w:p w14:paraId="47925F26" w14:textId="1BA53F63" w:rsidR="000C7560" w:rsidRPr="00793133" w:rsidRDefault="00992F6C" w:rsidP="002A0D35">
      <w:pPr>
        <w:pStyle w:val="Heading1"/>
        <w:numPr>
          <w:ilvl w:val="0"/>
          <w:numId w:val="19"/>
        </w:numPr>
        <w:jc w:val="left"/>
        <w:rPr>
          <w:rFonts w:ascii="Times New Roman" w:hAnsi="Times New Roman" w:cs="Times New Roman"/>
        </w:rPr>
      </w:pPr>
      <w:bookmarkStart w:id="1" w:name="_Toc90619215"/>
      <w:r>
        <w:rPr>
          <w:rFonts w:ascii="Times New Roman" w:hAnsi="Times New Roman" w:cs="Times New Roman"/>
        </w:rPr>
        <w:lastRenderedPageBreak/>
        <w:t>Experiment Aim</w:t>
      </w:r>
      <w:bookmarkEnd w:id="1"/>
    </w:p>
    <w:p w14:paraId="0FB6A0A6" w14:textId="1B6A3502" w:rsidR="00DF4DCD" w:rsidRPr="00793133" w:rsidRDefault="00992F6C" w:rsidP="00DF4DCD">
      <w:pPr>
        <w:shd w:val="clear" w:color="auto" w:fill="FFFFFF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 w:rsidRPr="00992F6C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Demonstrat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ing</w:t>
      </w:r>
      <w:r w:rsidRPr="00992F6C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</w:t>
      </w:r>
      <w:r w:rsidR="009E55C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the thermodynamic basic principle of a vapour compression refrigeration cycle.</w:t>
      </w:r>
    </w:p>
    <w:p w14:paraId="74F4FDC9" w14:textId="6768BACB" w:rsidR="00DF4DCD" w:rsidRDefault="00FA1D22" w:rsidP="007A3049">
      <w:pPr>
        <w:pStyle w:val="Heading2"/>
        <w:numPr>
          <w:ilvl w:val="1"/>
          <w:numId w:val="20"/>
        </w:numPr>
      </w:pPr>
      <w:bookmarkStart w:id="2" w:name="_Toc90619216"/>
      <w:r>
        <w:t>Introduction</w:t>
      </w:r>
      <w:bookmarkEnd w:id="2"/>
      <w:r w:rsidR="00933171">
        <w:t xml:space="preserve"> </w:t>
      </w:r>
    </w:p>
    <w:p w14:paraId="4BA22304" w14:textId="66B5EB33" w:rsidR="00FA1D22" w:rsidRDefault="00FA1D22" w:rsidP="0021757F">
      <w:pPr>
        <w:keepNext/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 w:rsidRPr="00FA1D22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Th</w:t>
      </w:r>
      <w:r w:rsidR="00E051A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is experiment</w:t>
      </w:r>
      <w:r w:rsidRPr="00FA1D22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rig is designed for the study of thermodynamics of vapour </w:t>
      </w:r>
      <w:r w:rsidR="00E051A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</w:t>
      </w:r>
      <w:r w:rsidRPr="00FA1D22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ompression refrigeration cycle by way of experimentation</w:t>
      </w:r>
      <w:r w:rsidR="00E051A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and testing during laboratory</w:t>
      </w:r>
      <w:r w:rsidRPr="00FA1D22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. It has a facility to measure various parameters for experimentation. </w:t>
      </w:r>
    </w:p>
    <w:p w14:paraId="2EDAC682" w14:textId="284B48A9" w:rsidR="0089120A" w:rsidRDefault="0089120A" w:rsidP="0021757F">
      <w:pPr>
        <w:keepNext/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5EAC99C1" w14:textId="7B0A1D35" w:rsidR="00E051A5" w:rsidRPr="00E051A5" w:rsidRDefault="00E051A5" w:rsidP="00E051A5">
      <w:pPr>
        <w:shd w:val="clear" w:color="auto" w:fill="FFFFFF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 w:rsidRPr="00E051A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The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re are four</w:t>
      </w:r>
      <w:r w:rsidRPr="00E051A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Main Refrigeration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</w:t>
      </w:r>
      <w:r w:rsidRPr="00E051A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ycle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</w:t>
      </w:r>
      <w:r w:rsidRPr="00E051A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omponents</w:t>
      </w:r>
    </w:p>
    <w:p w14:paraId="1E93594E" w14:textId="77777777" w:rsidR="00E051A5" w:rsidRPr="00E051A5" w:rsidRDefault="00E051A5" w:rsidP="00E051A5">
      <w:pPr>
        <w:numPr>
          <w:ilvl w:val="0"/>
          <w:numId w:val="44"/>
        </w:numPr>
        <w:shd w:val="clear" w:color="auto" w:fill="FFFFFF"/>
        <w:spacing w:after="6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 w:rsidRPr="00E051A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The compressor.</w:t>
      </w:r>
    </w:p>
    <w:p w14:paraId="15D5D729" w14:textId="77777777" w:rsidR="00E051A5" w:rsidRPr="00E051A5" w:rsidRDefault="00E051A5" w:rsidP="00E051A5">
      <w:pPr>
        <w:numPr>
          <w:ilvl w:val="0"/>
          <w:numId w:val="44"/>
        </w:numPr>
        <w:shd w:val="clear" w:color="auto" w:fill="FFFFFF"/>
        <w:spacing w:after="6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 w:rsidRPr="00E051A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The condenser.</w:t>
      </w:r>
    </w:p>
    <w:p w14:paraId="47AC00DB" w14:textId="77777777" w:rsidR="00E051A5" w:rsidRPr="00E051A5" w:rsidRDefault="00E051A5" w:rsidP="00E051A5">
      <w:pPr>
        <w:numPr>
          <w:ilvl w:val="0"/>
          <w:numId w:val="44"/>
        </w:numPr>
        <w:shd w:val="clear" w:color="auto" w:fill="FFFFFF"/>
        <w:spacing w:after="6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 w:rsidRPr="00E051A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The expansion device.</w:t>
      </w:r>
    </w:p>
    <w:p w14:paraId="2CA9BDE8" w14:textId="77777777" w:rsidR="00E051A5" w:rsidRPr="00E051A5" w:rsidRDefault="00E051A5" w:rsidP="00E051A5">
      <w:pPr>
        <w:numPr>
          <w:ilvl w:val="0"/>
          <w:numId w:val="44"/>
        </w:numPr>
        <w:shd w:val="clear" w:color="auto" w:fill="FFFFFF"/>
        <w:spacing w:after="6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 w:rsidRPr="00E051A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The evaporator.</w:t>
      </w:r>
    </w:p>
    <w:p w14:paraId="6B2F3D8E" w14:textId="77777777" w:rsidR="00E051A5" w:rsidRPr="00FA1D22" w:rsidRDefault="00E051A5" w:rsidP="0021757F">
      <w:pPr>
        <w:keepNext/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660861EE" w14:textId="7CE996CE" w:rsidR="0021757F" w:rsidRDefault="0021757F" w:rsidP="0021757F">
      <w:pPr>
        <w:keepNext/>
        <w:shd w:val="clear" w:color="auto" w:fill="FFFFFF"/>
        <w:spacing w:after="0"/>
      </w:pPr>
    </w:p>
    <w:p w14:paraId="44665DF1" w14:textId="77777777" w:rsidR="00875BC6" w:rsidRPr="00793133" w:rsidRDefault="00875BC6" w:rsidP="00875BC6">
      <w:pPr>
        <w:shd w:val="clear" w:color="auto" w:fill="FFFFFF"/>
        <w:spacing w:after="0"/>
        <w:rPr>
          <w:rFonts w:ascii="Times New Roman" w:hAnsi="Times New Roman" w:cs="Times New Roman"/>
          <w:sz w:val="24"/>
          <w:szCs w:val="24"/>
        </w:rPr>
      </w:pPr>
    </w:p>
    <w:p w14:paraId="5F8FD132" w14:textId="0ECFF9D3" w:rsidR="009F74B3" w:rsidRPr="00793133" w:rsidRDefault="00650EC4" w:rsidP="002A0D35">
      <w:pPr>
        <w:pStyle w:val="Heading1"/>
        <w:numPr>
          <w:ilvl w:val="0"/>
          <w:numId w:val="19"/>
        </w:numPr>
        <w:jc w:val="left"/>
        <w:rPr>
          <w:rFonts w:ascii="Times New Roman" w:hAnsi="Times New Roman" w:cs="Times New Roman"/>
        </w:rPr>
      </w:pPr>
      <w:bookmarkStart w:id="3" w:name="_Toc90619217"/>
      <w:r w:rsidRPr="00793133">
        <w:rPr>
          <w:rFonts w:ascii="Times New Roman" w:hAnsi="Times New Roman" w:cs="Times New Roman"/>
        </w:rPr>
        <w:t>Laboratory Task</w:t>
      </w:r>
      <w:r w:rsidR="007534DE" w:rsidRPr="00793133">
        <w:rPr>
          <w:rFonts w:ascii="Times New Roman" w:hAnsi="Times New Roman" w:cs="Times New Roman"/>
        </w:rPr>
        <w:t>s</w:t>
      </w:r>
      <w:bookmarkEnd w:id="3"/>
      <w:r w:rsidRPr="00793133">
        <w:rPr>
          <w:rFonts w:ascii="Times New Roman" w:hAnsi="Times New Roman" w:cs="Times New Roman"/>
        </w:rPr>
        <w:t xml:space="preserve"> </w:t>
      </w:r>
    </w:p>
    <w:p w14:paraId="249BC4F6" w14:textId="0DCCAE9F" w:rsidR="009F74B3" w:rsidRPr="00793133" w:rsidRDefault="009F74B3" w:rsidP="007A3049">
      <w:pPr>
        <w:pStyle w:val="Heading2"/>
      </w:pPr>
      <w:r w:rsidRPr="00793133">
        <w:t xml:space="preserve">  </w:t>
      </w:r>
      <w:bookmarkStart w:id="4" w:name="_Toc90619218"/>
      <w:r w:rsidRPr="00793133">
        <w:t xml:space="preserve">2.1. </w:t>
      </w:r>
      <w:proofErr w:type="spellStart"/>
      <w:r w:rsidR="00933171">
        <w:t>Tasklist</w:t>
      </w:r>
      <w:bookmarkEnd w:id="4"/>
      <w:proofErr w:type="spellEnd"/>
      <w:r w:rsidR="0021757F">
        <w:t xml:space="preserve"> </w:t>
      </w:r>
    </w:p>
    <w:p w14:paraId="5C60702B" w14:textId="77777777" w:rsidR="00A62E4D" w:rsidRDefault="00117687" w:rsidP="00D2169D">
      <w:pPr>
        <w:pStyle w:val="ListParagraph"/>
        <w:numPr>
          <w:ilvl w:val="0"/>
          <w:numId w:val="0"/>
        </w:numPr>
        <w:shd w:val="clear" w:color="auto" w:fill="FFFFFF"/>
        <w:spacing w:after="0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 w:rsidRPr="00117687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1. View the “Refrigeration Rig Overview” Video. This video describes the operation of the</w:t>
      </w:r>
      <w:r w:rsidR="00A62E4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</w:t>
      </w:r>
      <w:r w:rsidRPr="00117687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whole rig and all its parts. The icing up of the thermal expansion valve is discussed and the flow of the refrigerant.</w:t>
      </w:r>
    </w:p>
    <w:p w14:paraId="7DFC3FFA" w14:textId="77777777" w:rsidR="00A62E4D" w:rsidRDefault="00117687" w:rsidP="00A62E4D">
      <w:pPr>
        <w:pStyle w:val="ListParagraph"/>
        <w:numPr>
          <w:ilvl w:val="0"/>
          <w:numId w:val="0"/>
        </w:numPr>
        <w:shd w:val="clear" w:color="auto" w:fill="FFFFFF"/>
        <w:spacing w:after="0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 w:rsidRPr="00117687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br/>
        <w:t xml:space="preserve">2. View the “Refrigeration Rig Experiment” Video. This video goes through the calculations needed for this experiment using a sample set of results. </w:t>
      </w:r>
    </w:p>
    <w:p w14:paraId="5364E566" w14:textId="77777777" w:rsidR="00A62E4D" w:rsidRDefault="00117687" w:rsidP="00A62E4D">
      <w:pPr>
        <w:pStyle w:val="ListParagraph"/>
        <w:numPr>
          <w:ilvl w:val="0"/>
          <w:numId w:val="0"/>
        </w:numPr>
        <w:shd w:val="clear" w:color="auto" w:fill="FFFFFF"/>
        <w:spacing w:after="0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 w:rsidRPr="00A62E4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br/>
        <w:t xml:space="preserve">3. Your submission: </w:t>
      </w:r>
    </w:p>
    <w:p w14:paraId="1F8F3616" w14:textId="18140733" w:rsidR="00A62E4D" w:rsidRDefault="00117687" w:rsidP="00A62E4D">
      <w:pPr>
        <w:pStyle w:val="ListParagraph"/>
        <w:numPr>
          <w:ilvl w:val="0"/>
          <w:numId w:val="0"/>
        </w:numPr>
        <w:shd w:val="clear" w:color="auto" w:fill="FFFFFF"/>
        <w:spacing w:after="0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 w:rsidRPr="00A62E4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br/>
        <w:t xml:space="preserve">a) Beside your name is your assigned Experiment Data #1, #2 or #3. You must use your assigned data. All the work must be your own. </w:t>
      </w:r>
    </w:p>
    <w:p w14:paraId="1DA1A48D" w14:textId="77777777" w:rsidR="00A62E4D" w:rsidRDefault="00117687" w:rsidP="00A62E4D">
      <w:pPr>
        <w:pStyle w:val="ListParagraph"/>
        <w:numPr>
          <w:ilvl w:val="0"/>
          <w:numId w:val="0"/>
        </w:numPr>
        <w:shd w:val="clear" w:color="auto" w:fill="FFFFFF"/>
        <w:spacing w:after="0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 w:rsidRPr="00A62E4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br/>
        <w:t xml:space="preserve">b) Complete the calculations for all three tests in your Experiment Data #. Clearly show your work, calculations, </w:t>
      </w:r>
      <w:proofErr w:type="gramStart"/>
      <w:r w:rsidRPr="00A62E4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steps</w:t>
      </w:r>
      <w:proofErr w:type="gramEnd"/>
      <w:r w:rsidRPr="00A62E4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and graphs used. </w:t>
      </w:r>
    </w:p>
    <w:p w14:paraId="7376FAB8" w14:textId="77777777" w:rsidR="00A62E4D" w:rsidRDefault="00117687" w:rsidP="00A62E4D">
      <w:pPr>
        <w:pStyle w:val="ListParagraph"/>
        <w:numPr>
          <w:ilvl w:val="0"/>
          <w:numId w:val="0"/>
        </w:numPr>
        <w:shd w:val="clear" w:color="auto" w:fill="FFFFFF"/>
        <w:spacing w:after="0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 w:rsidRPr="00A62E4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br/>
        <w:t xml:space="preserve">c) Plainly state if the coefficient of performance that is calculated is as you would expect! </w:t>
      </w:r>
      <w:r w:rsidRPr="00A62E4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br/>
        <w:t xml:space="preserve">Explain using your results the relationship between the shape of the pressure – enthalpy diagram and its correlation to the resultant value of the coefficient of performance. </w:t>
      </w:r>
    </w:p>
    <w:p w14:paraId="03EDAB49" w14:textId="77777777" w:rsidR="00A62E4D" w:rsidRDefault="00117687" w:rsidP="00A62E4D">
      <w:pPr>
        <w:pStyle w:val="ListParagraph"/>
        <w:numPr>
          <w:ilvl w:val="0"/>
          <w:numId w:val="0"/>
        </w:numPr>
        <w:shd w:val="clear" w:color="auto" w:fill="FFFFFF"/>
        <w:spacing w:after="0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 w:rsidRPr="00A62E4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br/>
        <w:t xml:space="preserve">d) Answer the following questions: </w:t>
      </w:r>
      <w:r w:rsidRPr="00A62E4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br/>
        <w:t xml:space="preserve">a. Why is the term of coefficient of performance used rather than efficiency? </w:t>
      </w:r>
    </w:p>
    <w:p w14:paraId="161AAAB8" w14:textId="77777777" w:rsidR="00A62E4D" w:rsidRDefault="00117687" w:rsidP="00A62E4D">
      <w:pPr>
        <w:pStyle w:val="ListParagraph"/>
        <w:numPr>
          <w:ilvl w:val="0"/>
          <w:numId w:val="0"/>
        </w:numPr>
        <w:shd w:val="clear" w:color="auto" w:fill="FFFFFF"/>
        <w:spacing w:after="0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 w:rsidRPr="00A62E4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lastRenderedPageBreak/>
        <w:br/>
        <w:t xml:space="preserve">b. What would happen if the heat absorbed by the evaporator is more than the </w:t>
      </w:r>
      <w:r w:rsidRPr="00A62E4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br/>
        <w:t xml:space="preserve">heat dissipated by the condenser? </w:t>
      </w:r>
    </w:p>
    <w:p w14:paraId="0659B397" w14:textId="4FD0BE20" w:rsidR="002A0D35" w:rsidRPr="00A62E4D" w:rsidRDefault="00117687" w:rsidP="00A62E4D">
      <w:pPr>
        <w:pStyle w:val="ListParagraph"/>
        <w:numPr>
          <w:ilvl w:val="0"/>
          <w:numId w:val="0"/>
        </w:numPr>
        <w:shd w:val="clear" w:color="auto" w:fill="FFFFFF"/>
        <w:spacing w:after="0"/>
        <w:ind w:left="108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 w:rsidRPr="00A62E4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br/>
        <w:t xml:space="preserve">c. The refrigerant oil rotameter (flow meter for refrigerant) just before the </w:t>
      </w:r>
      <w:r w:rsidRPr="00A62E4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br/>
        <w:t xml:space="preserve">Thermal Expansion Valve shows a clear liquid flowing, but the compressor is </w:t>
      </w:r>
      <w:r w:rsidRPr="00A62E4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br/>
        <w:t>compressing a gas. Explain what is happening here.</w:t>
      </w:r>
      <w:r w:rsidR="00D2169D" w:rsidRPr="00A62E4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br/>
      </w:r>
    </w:p>
    <w:p w14:paraId="79BC095F" w14:textId="39B8D81D" w:rsidR="002A0D35" w:rsidRDefault="00D2169D" w:rsidP="00C043E2">
      <w:pPr>
        <w:pStyle w:val="Heading1"/>
        <w:numPr>
          <w:ilvl w:val="0"/>
          <w:numId w:val="19"/>
        </w:numPr>
        <w:jc w:val="left"/>
        <w:rPr>
          <w:rFonts w:ascii="Times New Roman" w:hAnsi="Times New Roman" w:cs="Times New Roman"/>
          <w:noProof/>
        </w:rPr>
      </w:pPr>
      <w:bookmarkStart w:id="5" w:name="_Toc90619219"/>
      <w:r>
        <w:rPr>
          <w:rFonts w:ascii="Times New Roman" w:hAnsi="Times New Roman" w:cs="Times New Roman"/>
          <w:noProof/>
        </w:rPr>
        <w:t>Procedure</w:t>
      </w:r>
      <w:bookmarkEnd w:id="5"/>
      <w:r>
        <w:rPr>
          <w:rFonts w:ascii="Times New Roman" w:hAnsi="Times New Roman" w:cs="Times New Roman"/>
          <w:noProof/>
        </w:rPr>
        <w:t xml:space="preserve"> </w:t>
      </w:r>
    </w:p>
    <w:p w14:paraId="3023E554" w14:textId="1D09BEDF" w:rsidR="001F2A64" w:rsidRPr="001F2A64" w:rsidRDefault="001F2A64" w:rsidP="001F2A64">
      <w:pPr>
        <w:pStyle w:val="Caption"/>
        <w:keepNext/>
        <w:spacing w:before="0" w:after="0" w:line="360" w:lineRule="auto"/>
        <w:jc w:val="center"/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</w:pPr>
      <w:bookmarkStart w:id="6" w:name="_Toc90616209"/>
      <w:r w:rsidRPr="001F2A64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t xml:space="preserve">Table </w:t>
      </w:r>
      <w:r w:rsidRPr="001F2A64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fldChar w:fldCharType="begin"/>
      </w:r>
      <w:r w:rsidRPr="001F2A64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instrText xml:space="preserve"> SEQ Table \* ARABIC </w:instrText>
      </w:r>
      <w:r w:rsidRPr="001F2A64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fldChar w:fldCharType="separate"/>
      </w:r>
      <w:r w:rsidRPr="001F2A64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t>1</w:t>
      </w:r>
      <w:r w:rsidRPr="001F2A64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fldChar w:fldCharType="end"/>
      </w:r>
      <w:r w:rsidRPr="001F2A64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t xml:space="preserve"> - Assigned Experiment data #3</w:t>
      </w:r>
      <w:bookmarkEnd w:id="6"/>
    </w:p>
    <w:p w14:paraId="3EED894B" w14:textId="346E2BD4" w:rsidR="00C043E2" w:rsidRDefault="001F2A64" w:rsidP="001F2A64">
      <w:pPr>
        <w:jc w:val="center"/>
      </w:pPr>
      <w:r>
        <w:rPr>
          <w:noProof/>
        </w:rPr>
        <w:drawing>
          <wp:inline distT="0" distB="0" distL="0" distR="0" wp14:anchorId="1A44A440" wp14:editId="4F546BB5">
            <wp:extent cx="4957445" cy="4360948"/>
            <wp:effectExtent l="0" t="0" r="0" b="1905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49" r="229"/>
                    <a:stretch/>
                  </pic:blipFill>
                  <pic:spPr bwMode="auto">
                    <a:xfrm>
                      <a:off x="0" y="0"/>
                      <a:ext cx="4957709" cy="436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CCCD5" w14:textId="66DCC453" w:rsidR="002C079D" w:rsidRDefault="002C079D" w:rsidP="00C043E2"/>
    <w:p w14:paraId="0715C754" w14:textId="77777777" w:rsidR="001F2A64" w:rsidRPr="00C043E2" w:rsidRDefault="001F2A64" w:rsidP="00C043E2"/>
    <w:p w14:paraId="05650D17" w14:textId="35AB211A" w:rsidR="005D4CFD" w:rsidRDefault="006711DE" w:rsidP="007A3049">
      <w:pPr>
        <w:pStyle w:val="Heading2"/>
        <w:rPr>
          <w:rStyle w:val="Heading2Char"/>
          <w:rFonts w:ascii="Times New Roman" w:hAnsi="Times New Roman" w:cs="Times New Roman"/>
        </w:rPr>
      </w:pPr>
      <w:bookmarkStart w:id="7" w:name="_Toc90619220"/>
      <w:r w:rsidRPr="00793133">
        <w:lastRenderedPageBreak/>
        <w:t>3</w:t>
      </w:r>
      <w:r w:rsidRPr="00793133">
        <w:rPr>
          <w:rStyle w:val="Heading2Char"/>
          <w:rFonts w:ascii="Times New Roman" w:hAnsi="Times New Roman" w:cs="Times New Roman"/>
        </w:rPr>
        <w:t xml:space="preserve">.1. </w:t>
      </w:r>
      <w:r w:rsidR="00B87C4B">
        <w:rPr>
          <w:rStyle w:val="Heading2Char"/>
          <w:rFonts w:ascii="Times New Roman" w:hAnsi="Times New Roman" w:cs="Times New Roman"/>
        </w:rPr>
        <w:t>Test 1</w:t>
      </w:r>
      <w:bookmarkEnd w:id="7"/>
    </w:p>
    <w:p w14:paraId="2D32CD62" w14:textId="77777777" w:rsidR="007A3049" w:rsidRDefault="007A3049" w:rsidP="007A3049">
      <w:pPr>
        <w:keepNext/>
        <w:spacing w:after="0"/>
      </w:pPr>
      <w:r>
        <w:rPr>
          <w:noProof/>
        </w:rPr>
        <w:drawing>
          <wp:inline distT="0" distB="0" distL="0" distR="0" wp14:anchorId="775F2266" wp14:editId="11B52139">
            <wp:extent cx="8088297" cy="6044416"/>
            <wp:effectExtent l="0" t="6667" r="1587" b="1588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7" r="440"/>
                    <a:stretch/>
                  </pic:blipFill>
                  <pic:spPr bwMode="auto">
                    <a:xfrm rot="16200000">
                      <a:off x="0" y="0"/>
                      <a:ext cx="8121281" cy="606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9CFE6" w14:textId="540709B7" w:rsidR="007A3049" w:rsidRPr="00550CDA" w:rsidRDefault="007A3049" w:rsidP="00550CDA">
      <w:pPr>
        <w:pStyle w:val="Caption"/>
        <w:spacing w:before="0" w:after="0"/>
        <w:jc w:val="center"/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</w:pPr>
      <w:bookmarkStart w:id="8" w:name="_Toc90619238"/>
      <w:r w:rsidRPr="007A3049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t xml:space="preserve">Figure </w:t>
      </w:r>
      <w:r w:rsidRPr="007A3049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fldChar w:fldCharType="begin"/>
      </w:r>
      <w:r w:rsidRPr="007A3049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instrText xml:space="preserve"> SEQ Figure \* ARABIC </w:instrText>
      </w:r>
      <w:r w:rsidRPr="007A3049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fldChar w:fldCharType="separate"/>
      </w:r>
      <w:r w:rsidR="004632A8">
        <w:rPr>
          <w:rFonts w:ascii="Times New Roman" w:eastAsia="Times New Roman" w:hAnsi="Times New Roman" w:cs="Times New Roman"/>
          <w:iCs w:val="0"/>
          <w:noProof/>
          <w:color w:val="auto"/>
          <w:sz w:val="24"/>
          <w:szCs w:val="24"/>
          <w:lang w:val="en-IE" w:eastAsia="en-IE"/>
        </w:rPr>
        <w:t>1</w:t>
      </w:r>
      <w:r w:rsidRPr="007A3049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fldChar w:fldCharType="end"/>
      </w:r>
      <w:r w:rsidRPr="007A3049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t xml:space="preserve"> - </w:t>
      </w:r>
      <w:proofErr w:type="spellStart"/>
      <w:r w:rsidRPr="007A3049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t>Enthalpie</w:t>
      </w:r>
      <w:proofErr w:type="spellEnd"/>
      <w:r w:rsidRPr="007A3049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t xml:space="preserve"> graph of refrigeration rig experiment test 1</w:t>
      </w:r>
      <w:r w:rsidR="00FD5A3F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t>[1]</w:t>
      </w:r>
      <w:bookmarkEnd w:id="8"/>
    </w:p>
    <w:p w14:paraId="11C931EF" w14:textId="3E974718" w:rsidR="00227005" w:rsidRDefault="002A0D35" w:rsidP="00B87C4B">
      <w:pPr>
        <w:pStyle w:val="Style3"/>
        <w:spacing w:before="120" w:line="360" w:lineRule="auto"/>
      </w:pPr>
      <w:bookmarkStart w:id="9" w:name="_Toc90619221"/>
      <w:r w:rsidRPr="00793133">
        <w:lastRenderedPageBreak/>
        <w:t>3.</w:t>
      </w:r>
      <w:r w:rsidR="00793133" w:rsidRPr="00793133">
        <w:t>1</w:t>
      </w:r>
      <w:r w:rsidRPr="00793133">
        <w:t>.</w:t>
      </w:r>
      <w:r w:rsidR="00793133" w:rsidRPr="00793133">
        <w:t>1.</w:t>
      </w:r>
      <w:r w:rsidRPr="00793133">
        <w:t xml:space="preserve"> </w:t>
      </w:r>
      <w:r w:rsidR="00227005">
        <w:t>Evaporator Pressure</w:t>
      </w:r>
      <w:bookmarkEnd w:id="9"/>
      <w:r w:rsidR="00227005">
        <w:t xml:space="preserve"> </w:t>
      </w:r>
    </w:p>
    <w:p w14:paraId="4C8F322B" w14:textId="21C08CC8" w:rsidR="00227005" w:rsidRPr="001B4EA3" w:rsidRDefault="00755C0B" w:rsidP="0022700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Taking the </w:t>
      </w:r>
      <w:r w:rsidR="0022700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Evaporator pressure </w:t>
      </w:r>
      <w:r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at the </w:t>
      </w:r>
      <w:proofErr w:type="spellStart"/>
      <w:r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guage</w:t>
      </w:r>
      <w:proofErr w:type="spellEnd"/>
      <w:r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is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-42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 xml:space="preserve"> </m:t>
        </m:r>
        <m: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KN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/</m:t>
        </m:r>
        <m:sSup>
          <m:sSupPr>
            <m:ctrlP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  <m:t>2</m:t>
            </m:r>
          </m:sup>
        </m:sSup>
      </m:oMath>
      <w:r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and coverting it to bar </w:t>
      </w:r>
      <w:r w:rsidR="006F50E4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where bar is the</w:t>
      </w:r>
      <w:r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unit of pressure. </w:t>
      </w:r>
    </w:p>
    <w:p w14:paraId="626AB2F1" w14:textId="77F8B63B" w:rsidR="001B4EA3" w:rsidRPr="003E7DC7" w:rsidRDefault="00755C0B" w:rsidP="0022700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1 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bar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= 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1 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×</m:t>
          </m:r>
          <m:sSup>
            <m:sSup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5</m:t>
              </m:r>
            </m:sup>
          </m:sSup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N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/</m:t>
          </m:r>
          <m:sSup>
            <m:sSup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</m:t>
          </m:r>
        </m:oMath>
      </m:oMathPara>
    </w:p>
    <w:p w14:paraId="3A8BB549" w14:textId="0574F564" w:rsidR="001B4EA3" w:rsidRPr="003E7DC7" w:rsidRDefault="001B4EA3" w:rsidP="001B4EA3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1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KN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/</m:t>
          </m:r>
          <m:sSup>
            <m:sSup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1 ×</m:t>
          </m:r>
          <m:sSup>
            <m:sSup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3</m:t>
              </m:r>
            </m:sup>
          </m:sSup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N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/</m:t>
          </m:r>
          <m:sSup>
            <m:sSup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2</m:t>
              </m:r>
            </m:sup>
          </m:sSup>
        </m:oMath>
      </m:oMathPara>
    </w:p>
    <w:p w14:paraId="1B73F26B" w14:textId="45E045FC" w:rsidR="001B4EA3" w:rsidRDefault="001B4EA3" w:rsidP="0022700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proofErr w:type="gramStart"/>
      <w:r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So</w:t>
      </w:r>
      <w:proofErr w:type="gramEnd"/>
      <w:r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we can divide by 100 in order to covert </w:t>
      </w:r>
      <m:oMath>
        <m: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KN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/</m:t>
        </m:r>
        <m:sSup>
          <m:sSupPr>
            <m:ctrlP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  <m:t>2</m:t>
            </m:r>
          </m:sup>
        </m:sSup>
      </m:oMath>
      <w:r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to bar.</w:t>
      </w:r>
    </w:p>
    <w:p w14:paraId="2B6C784C" w14:textId="0F834CC6" w:rsidR="001B4EA3" w:rsidRPr="003E7DC7" w:rsidRDefault="001B4EA3" w:rsidP="0022700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-42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 </m:t>
              </m:r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KN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/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 </m:t>
              </m:r>
            </m:num>
            <m:den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100</m:t>
              </m:r>
            </m:den>
          </m:f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-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0.42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bar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Gauge pressure</m:t>
          </m:r>
        </m:oMath>
      </m:oMathPara>
    </w:p>
    <w:p w14:paraId="2A06F958" w14:textId="4BB6132B" w:rsidR="00D24D12" w:rsidRDefault="00D24D12" w:rsidP="0022700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 w:rsidRPr="00D24D12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Ho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wever,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find</w:t>
      </w:r>
      <w:r w:rsidR="00780D19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ing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the </w:t>
      </w:r>
      <w:proofErr w:type="spellStart"/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abslout</w:t>
      </w:r>
      <w:proofErr w:type="spellEnd"/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pressure</w:t>
      </w:r>
      <w:r w:rsidR="003E7DC7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, since </w:t>
      </w:r>
      <w:r w:rsidR="00780D19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we are above certain see level therefore, taking in count of a </w:t>
      </w:r>
      <w:r w:rsidR="003E7DC7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constant </w:t>
      </w:r>
      <w:r w:rsidR="00780D19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atmospheric pressure</w:t>
      </w:r>
      <w:r w:rsidR="003E7DC7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which is 1 bar</w:t>
      </w:r>
      <w:r w:rsidR="00780D19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. </w:t>
      </w:r>
    </w:p>
    <w:p w14:paraId="09D524FA" w14:textId="3F346FCE" w:rsidR="003E7DC7" w:rsidRPr="003E7DC7" w:rsidRDefault="003E7DC7" w:rsidP="0022700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abslout pressure</m:t>
          </m:r>
          <m:r>
            <m:rPr>
              <m:sty m:val="p"/>
            </m:rPr>
            <w:rPr>
              <w:rFonts w:ascii="Cambria Math" w:eastAsia="Times New Roman" w:hAnsi="Times New Roman" w:cs="Times New Roman"/>
              <w:color w:val="auto"/>
              <w:sz w:val="24"/>
              <w:szCs w:val="24"/>
              <w:lang w:val="en-IE" w:eastAsia="en-IE"/>
            </w:rPr>
            <m:t xml:space="preserve">= 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Gauge pressure+atmospheric pressure</m:t>
          </m:r>
        </m:oMath>
      </m:oMathPara>
    </w:p>
    <w:p w14:paraId="768690E4" w14:textId="506B1BB4" w:rsidR="003E7DC7" w:rsidRPr="0050658E" w:rsidRDefault="00B87C4B" w:rsidP="0022700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-0.42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+1=</m:t>
          </m:r>
          <m:r>
            <m:rPr>
              <m:sty m:val="b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0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.</m:t>
          </m:r>
          <m:r>
            <m:rPr>
              <m:sty m:val="b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58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</m:t>
          </m:r>
          <m:r>
            <m:rPr>
              <m:sty m:val="bi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bar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ABS Pressure</m:t>
          </m:r>
        </m:oMath>
      </m:oMathPara>
    </w:p>
    <w:p w14:paraId="4C762EDD" w14:textId="29DB3897" w:rsidR="00AC7FF0" w:rsidRDefault="00AC7FF0" w:rsidP="006F50E4">
      <w:pPr>
        <w:pStyle w:val="Style3"/>
        <w:spacing w:before="120" w:line="360" w:lineRule="auto"/>
        <w:rPr>
          <w:rFonts w:eastAsiaTheme="minorEastAsia"/>
        </w:rPr>
      </w:pPr>
      <w:bookmarkStart w:id="10" w:name="_Toc90619222"/>
      <w:r w:rsidRPr="00793133">
        <w:t>3.1.</w:t>
      </w:r>
      <w:r>
        <w:t>2</w:t>
      </w:r>
      <w:r w:rsidRPr="00793133">
        <w:t xml:space="preserve">. </w:t>
      </w:r>
      <w:r w:rsidR="006F50E4">
        <w:t>Condenser Pressure</w:t>
      </w:r>
      <w:bookmarkEnd w:id="10"/>
    </w:p>
    <w:p w14:paraId="0F7CDAAC" w14:textId="189FB6F7" w:rsidR="006F50E4" w:rsidRPr="001B4EA3" w:rsidRDefault="006F50E4" w:rsidP="006F50E4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Taking the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Condenser</w:t>
      </w:r>
      <w:r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pressure at the </w:t>
      </w:r>
      <w:proofErr w:type="spellStart"/>
      <w:r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guage</w:t>
      </w:r>
      <w:proofErr w:type="spellEnd"/>
      <w:r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is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500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 xml:space="preserve"> </m:t>
        </m:r>
        <m: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KN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/</m:t>
        </m:r>
        <m:sSup>
          <m:sSupPr>
            <m:ctrlP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  <m:t>2</m:t>
            </m:r>
          </m:sup>
        </m:sSup>
      </m:oMath>
      <w:r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and coverting it to bar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.</w:t>
      </w:r>
      <w:r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</w:t>
      </w:r>
    </w:p>
    <w:p w14:paraId="62EA3C0C" w14:textId="06D7C1D3" w:rsidR="006F50E4" w:rsidRPr="003E7DC7" w:rsidRDefault="006F50E4" w:rsidP="006F50E4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500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 </m:t>
              </m:r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KN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/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 </m:t>
              </m:r>
            </m:num>
            <m:den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100</m:t>
              </m:r>
            </m:den>
          </m:f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5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bar</m:t>
          </m:r>
        </m:oMath>
      </m:oMathPara>
    </w:p>
    <w:p w14:paraId="7CB22CFC" w14:textId="77777777" w:rsidR="006F50E4" w:rsidRPr="003E7DC7" w:rsidRDefault="006F50E4" w:rsidP="006F50E4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abslout pressure</m:t>
          </m:r>
          <m:r>
            <m:rPr>
              <m:sty m:val="p"/>
            </m:rPr>
            <w:rPr>
              <w:rFonts w:ascii="Cambria Math" w:eastAsia="Times New Roman" w:hAnsi="Times New Roman" w:cs="Times New Roman"/>
              <w:color w:val="auto"/>
              <w:sz w:val="24"/>
              <w:szCs w:val="24"/>
              <w:lang w:val="en-IE" w:eastAsia="en-IE"/>
            </w:rPr>
            <m:t xml:space="preserve">= 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Gauge pressure+atmospheric pressure</m:t>
          </m:r>
        </m:oMath>
      </m:oMathPara>
    </w:p>
    <w:p w14:paraId="5A74AA9E" w14:textId="77777777" w:rsidR="006F50E4" w:rsidRDefault="006F50E4" w:rsidP="006F50E4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5+1=</m:t>
          </m:r>
          <m:r>
            <m:rPr>
              <m:sty m:val="b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6 </m:t>
          </m:r>
          <m:r>
            <m:rPr>
              <m:sty m:val="bi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bar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ABS Pressure</m:t>
          </m:r>
        </m:oMath>
      </m:oMathPara>
    </w:p>
    <w:p w14:paraId="7BF59796" w14:textId="344622E5" w:rsidR="0050658E" w:rsidRDefault="00F06110" w:rsidP="0049792D">
      <w:pPr>
        <w:pStyle w:val="Style3"/>
        <w:spacing w:before="120" w:line="360" w:lineRule="auto"/>
      </w:pPr>
      <w:bookmarkStart w:id="11" w:name="_Toc90619223"/>
      <w:r w:rsidRPr="00793133">
        <w:t>3.1.</w:t>
      </w:r>
      <w:r>
        <w:t>3</w:t>
      </w:r>
      <w:r w:rsidRPr="00793133">
        <w:t xml:space="preserve">. </w:t>
      </w:r>
      <w:r w:rsidR="0016443C">
        <w:t xml:space="preserve">Evaporator </w:t>
      </w:r>
      <w:proofErr w:type="spellStart"/>
      <w:r w:rsidR="00550CDA">
        <w:t>Cofficient</w:t>
      </w:r>
      <w:proofErr w:type="spellEnd"/>
      <w:r w:rsidR="00550CDA">
        <w:t xml:space="preserve"> performance</w:t>
      </w:r>
      <w:bookmarkEnd w:id="11"/>
      <w:r w:rsidR="00550CDA">
        <w:t xml:space="preserve"> </w:t>
      </w:r>
    </w:p>
    <w:p w14:paraId="52FCAD87" w14:textId="6D7D12B9" w:rsidR="0050658E" w:rsidRPr="0049792D" w:rsidRDefault="0050658E" w:rsidP="0050658E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proofErr w:type="spellStart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Cofficient</w:t>
      </w:r>
      <w:proofErr w:type="spellEnd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performance of the evaporator is </w:t>
      </w:r>
      <w:proofErr w:type="spellStart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evaportaotor</w:t>
      </w:r>
      <w:proofErr w:type="spellEnd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rate </w:t>
      </w:r>
      <w:proofErr w:type="spellStart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deividided</w:t>
      </w:r>
      <w:proofErr w:type="spellEnd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by the </w:t>
      </w:r>
      <w:proofErr w:type="spellStart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comp</w:t>
      </w:r>
      <w:r w:rsidR="0049792D"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racer</w:t>
      </w:r>
      <w:proofErr w:type="spellEnd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</w:t>
      </w:r>
      <w:r w:rsidR="0049792D"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energy put in. </w:t>
      </w:r>
    </w:p>
    <w:p w14:paraId="27885703" w14:textId="10F954E3" w:rsidR="00F06110" w:rsidRPr="00472C16" w:rsidRDefault="0050658E" w:rsidP="00F0611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COP</m:t>
              </m:r>
            </m:e>
            <m:sub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E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1</m:t>
                  </m:r>
                </m:sub>
              </m:sSub>
            </m:den>
          </m:f>
        </m:oMath>
      </m:oMathPara>
    </w:p>
    <w:p w14:paraId="483A53C5" w14:textId="77777777" w:rsidR="00472C16" w:rsidRDefault="00472C16" w:rsidP="00F0611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7A3B3BF8" w14:textId="23C65189" w:rsidR="00550CDA" w:rsidRDefault="0049792D" w:rsidP="00F0611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Enthalpy values are taken from the graph in figure 1, which are:</w:t>
      </w:r>
    </w:p>
    <w:p w14:paraId="0A32BD3B" w14:textId="77777777" w:rsidR="0016443C" w:rsidRDefault="0016443C" w:rsidP="00F0611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5F29B92A" w14:textId="77708A95" w:rsidR="0049792D" w:rsidRPr="00472C16" w:rsidRDefault="0049792D" w:rsidP="00F0611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h</m:t>
              </m:r>
            </m:e>
            <m:sub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4</m:t>
              </m:r>
            </m:sub>
          </m:sSub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≈133.5 kj/kg</m:t>
          </m:r>
        </m:oMath>
      </m:oMathPara>
    </w:p>
    <w:p w14:paraId="5ED5891C" w14:textId="77C695EC" w:rsidR="00472C16" w:rsidRPr="00472C16" w:rsidRDefault="00472C16" w:rsidP="00472C16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≈291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kj/kg</m:t>
          </m:r>
        </m:oMath>
      </m:oMathPara>
    </w:p>
    <w:p w14:paraId="551564C0" w14:textId="5F3F9AE7" w:rsidR="00472C16" w:rsidRPr="00472C16" w:rsidRDefault="00472C16" w:rsidP="00472C16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≈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335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kj/kg</m:t>
          </m:r>
        </m:oMath>
      </m:oMathPara>
    </w:p>
    <w:p w14:paraId="1872708E" w14:textId="77777777" w:rsidR="00472C16" w:rsidRPr="00472C16" w:rsidRDefault="00472C16" w:rsidP="00472C16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2FAC2BB8" w14:textId="584EEDE3" w:rsidR="0016443C" w:rsidRPr="00472C16" w:rsidRDefault="0016443C" w:rsidP="00164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COP</m:t>
              </m:r>
            </m:e>
            <m:sub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E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291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133.5</m:t>
              </m:r>
            </m:num>
            <m:den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335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291</m:t>
              </m:r>
            </m:den>
          </m:f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r>
            <m:rPr>
              <m:sty m:val="bi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3.58</m:t>
          </m:r>
        </m:oMath>
      </m:oMathPara>
    </w:p>
    <w:p w14:paraId="4EA1D577" w14:textId="77777777" w:rsidR="00472C16" w:rsidRPr="00472C16" w:rsidRDefault="00472C16" w:rsidP="00F0611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73151353" w14:textId="77777777" w:rsidR="00472C16" w:rsidRPr="00F06110" w:rsidRDefault="00472C16" w:rsidP="00F0611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6D3CE71E" w14:textId="2922E57A" w:rsidR="00F06110" w:rsidRDefault="00F06110" w:rsidP="0016443C">
      <w:pPr>
        <w:pStyle w:val="Style3"/>
        <w:spacing w:line="360" w:lineRule="auto"/>
        <w:rPr>
          <w:rFonts w:eastAsiaTheme="minorEastAsia"/>
        </w:rPr>
      </w:pPr>
      <w:bookmarkStart w:id="12" w:name="_Toc90619224"/>
      <w:r w:rsidRPr="00793133">
        <w:lastRenderedPageBreak/>
        <w:t>3.1.</w:t>
      </w:r>
      <w:r>
        <w:t>4</w:t>
      </w:r>
      <w:r w:rsidRPr="00793133">
        <w:t xml:space="preserve">. </w:t>
      </w:r>
      <w:r w:rsidR="0016443C">
        <w:t>Condenser</w:t>
      </w:r>
      <w:r w:rsidR="0016443C">
        <w:t xml:space="preserve"> </w:t>
      </w:r>
      <w:proofErr w:type="spellStart"/>
      <w:r w:rsidR="0016443C">
        <w:t>Cofficient</w:t>
      </w:r>
      <w:proofErr w:type="spellEnd"/>
      <w:r w:rsidR="0016443C">
        <w:t xml:space="preserve"> performance</w:t>
      </w:r>
      <w:bookmarkEnd w:id="12"/>
    </w:p>
    <w:p w14:paraId="7A8C03E8" w14:textId="26999E77" w:rsidR="0016443C" w:rsidRPr="0049792D" w:rsidRDefault="002764C7" w:rsidP="0016443C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The </w:t>
      </w:r>
      <w:proofErr w:type="spellStart"/>
      <w:r w:rsidR="0016443C"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Cofficient</w:t>
      </w:r>
      <w:proofErr w:type="spellEnd"/>
      <w:r w:rsidR="0016443C"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performance of the </w:t>
      </w:r>
      <w:r w:rsidR="0016443C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condenser</w:t>
      </w:r>
      <w:r w:rsidR="0016443C"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is </w:t>
      </w:r>
      <w:r w:rsidR="0016443C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usually one more than the evaporator coefficient performance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.</w:t>
      </w:r>
      <w:r w:rsidR="00896992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We can calculate to find it.  </w:t>
      </w:r>
    </w:p>
    <w:p w14:paraId="687EDDE1" w14:textId="60FAAEE3" w:rsidR="0016443C" w:rsidRPr="00472C16" w:rsidRDefault="0016443C" w:rsidP="00164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COP</m:t>
              </m:r>
            </m:e>
            <m:sub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C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1</m:t>
                  </m:r>
                </m:sub>
              </m:sSub>
            </m:den>
          </m:f>
        </m:oMath>
      </m:oMathPara>
    </w:p>
    <w:p w14:paraId="6612F1A7" w14:textId="77777777" w:rsidR="0016443C" w:rsidRDefault="0016443C" w:rsidP="0016443C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5E6CC23C" w14:textId="7C4D2142" w:rsidR="0016443C" w:rsidRPr="00896992" w:rsidRDefault="0016443C" w:rsidP="0016443C">
      <w:pPr>
        <w:shd w:val="clear" w:color="auto" w:fill="FFFFFF"/>
        <w:spacing w:after="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IE" w:eastAsia="en-IE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COP</m:t>
              </m:r>
            </m:e>
            <m:sub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E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335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133.5</m:t>
              </m:r>
            </m:num>
            <m:den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335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291</m:t>
              </m:r>
            </m:den>
          </m:f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r>
            <m:rPr>
              <m:sty m:val="bi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4.58</m:t>
          </m:r>
        </m:oMath>
      </m:oMathPara>
    </w:p>
    <w:p w14:paraId="3601DB2F" w14:textId="77777777" w:rsidR="00896992" w:rsidRPr="00896992" w:rsidRDefault="00896992" w:rsidP="0016443C">
      <w:pPr>
        <w:shd w:val="clear" w:color="auto" w:fill="FFFFFF"/>
        <w:spacing w:after="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IE" w:eastAsia="en-IE"/>
        </w:rPr>
      </w:pPr>
    </w:p>
    <w:p w14:paraId="0DBA7C29" w14:textId="153F81DC" w:rsidR="00F06110" w:rsidRPr="00FE5EB5" w:rsidRDefault="00896992" w:rsidP="00F06110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T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he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output of </w:t>
      </w:r>
      <w:proofErr w:type="spellStart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Cofficient</w:t>
      </w:r>
      <w:proofErr w:type="spellEnd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performance of the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condenser</w:t>
      </w:r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calculats</w:t>
      </w:r>
      <w:proofErr w:type="spellEnd"/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to be</w:t>
      </w:r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3.58 where t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he evaporator coefficient performance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is 4.58 which is 1 higher as expected.</w:t>
      </w:r>
    </w:p>
    <w:p w14:paraId="0AADC8FD" w14:textId="77777777" w:rsidR="00F06110" w:rsidRPr="00F06110" w:rsidRDefault="00F06110" w:rsidP="00F06110"/>
    <w:p w14:paraId="133F52AF" w14:textId="77777777" w:rsidR="00F06110" w:rsidRPr="00F06110" w:rsidRDefault="00F06110" w:rsidP="00F0611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68C4F155" w14:textId="3C7062E8" w:rsidR="00784394" w:rsidRPr="00793133" w:rsidRDefault="00784394" w:rsidP="007A3049">
      <w:pPr>
        <w:pStyle w:val="Heading2"/>
      </w:pPr>
      <w:bookmarkStart w:id="13" w:name="_Toc90619225"/>
      <w:r w:rsidRPr="00784394">
        <w:lastRenderedPageBreak/>
        <w:t>3.2</w:t>
      </w:r>
      <w:r w:rsidRPr="00793133">
        <w:rPr>
          <w:rStyle w:val="Heading2Char"/>
          <w:rFonts w:ascii="Times New Roman" w:hAnsi="Times New Roman" w:cs="Times New Roman"/>
        </w:rPr>
        <w:t xml:space="preserve">. </w:t>
      </w:r>
      <w:r w:rsidR="00FE5EB5">
        <w:rPr>
          <w:rStyle w:val="Heading2Char"/>
          <w:rFonts w:ascii="Times New Roman" w:hAnsi="Times New Roman" w:cs="Times New Roman"/>
        </w:rPr>
        <w:t>Test 2</w:t>
      </w:r>
      <w:bookmarkEnd w:id="13"/>
    </w:p>
    <w:p w14:paraId="612E27E6" w14:textId="77777777" w:rsidR="00B177D6" w:rsidRDefault="00B177D6" w:rsidP="00B177D6">
      <w:pPr>
        <w:keepNext/>
        <w:spacing w:after="0" w:line="276" w:lineRule="auto"/>
        <w:jc w:val="center"/>
      </w:pPr>
      <w:r>
        <w:rPr>
          <w:noProof/>
        </w:rPr>
        <w:drawing>
          <wp:inline distT="0" distB="0" distL="0" distR="0" wp14:anchorId="363454C3" wp14:editId="7BD6830A">
            <wp:extent cx="8073174" cy="6049067"/>
            <wp:effectExtent l="2223" t="0" r="6667" b="6668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4" r="508"/>
                    <a:stretch/>
                  </pic:blipFill>
                  <pic:spPr bwMode="auto">
                    <a:xfrm rot="16200000">
                      <a:off x="0" y="0"/>
                      <a:ext cx="8088496" cy="606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2881C" w14:textId="1F91029E" w:rsidR="00F06110" w:rsidRPr="00B177D6" w:rsidRDefault="00B177D6" w:rsidP="00B177D6">
      <w:pPr>
        <w:pStyle w:val="Caption"/>
        <w:spacing w:before="0" w:after="0"/>
        <w:jc w:val="center"/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</w:pPr>
      <w:bookmarkStart w:id="14" w:name="_Toc90619239"/>
      <w:r w:rsidRPr="00B177D6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t xml:space="preserve">Figure </w:t>
      </w:r>
      <w:r w:rsidRPr="00B177D6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fldChar w:fldCharType="begin"/>
      </w:r>
      <w:r w:rsidRPr="00B177D6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instrText xml:space="preserve"> SEQ Figure \* ARABIC </w:instrText>
      </w:r>
      <w:r w:rsidRPr="00B177D6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fldChar w:fldCharType="separate"/>
      </w:r>
      <w:r w:rsidR="004632A8">
        <w:rPr>
          <w:rFonts w:ascii="Times New Roman" w:eastAsia="Times New Roman" w:hAnsi="Times New Roman" w:cs="Times New Roman"/>
          <w:iCs w:val="0"/>
          <w:noProof/>
          <w:color w:val="auto"/>
          <w:sz w:val="24"/>
          <w:szCs w:val="24"/>
          <w:lang w:val="en-IE" w:eastAsia="en-IE"/>
        </w:rPr>
        <w:t>2</w:t>
      </w:r>
      <w:r w:rsidRPr="00B177D6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fldChar w:fldCharType="end"/>
      </w:r>
      <w:r w:rsidRPr="00B177D6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t xml:space="preserve"> - </w:t>
      </w:r>
      <w:proofErr w:type="spellStart"/>
      <w:r w:rsidRPr="00B177D6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t>Enthalpie</w:t>
      </w:r>
      <w:proofErr w:type="spellEnd"/>
      <w:r w:rsidRPr="00B177D6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t xml:space="preserve"> graph of refrigeration rig experiment test 2</w:t>
      </w:r>
      <w:r w:rsidR="00FD5A3F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t xml:space="preserve"> [1]</w:t>
      </w:r>
      <w:bookmarkEnd w:id="14"/>
    </w:p>
    <w:p w14:paraId="3A9D48ED" w14:textId="1D335CE4" w:rsidR="00F06110" w:rsidRDefault="00F06110" w:rsidP="00F06110">
      <w:pPr>
        <w:pStyle w:val="Style3"/>
        <w:rPr>
          <w:rFonts w:eastAsiaTheme="minorEastAsia"/>
        </w:rPr>
      </w:pPr>
      <w:bookmarkStart w:id="15" w:name="_Toc90619226"/>
      <w:r w:rsidRPr="00793133">
        <w:lastRenderedPageBreak/>
        <w:t>3.</w:t>
      </w:r>
      <w:r>
        <w:t>2</w:t>
      </w:r>
      <w:r w:rsidRPr="00793133">
        <w:t>.</w:t>
      </w:r>
      <w:r>
        <w:t>1</w:t>
      </w:r>
      <w:r w:rsidRPr="00793133">
        <w:t xml:space="preserve">. </w:t>
      </w:r>
      <w:r w:rsidR="00FE5EB5">
        <w:t>Evaporator Pressure</w:t>
      </w:r>
      <w:bookmarkEnd w:id="15"/>
    </w:p>
    <w:p w14:paraId="2B4802C5" w14:textId="42DEFC23" w:rsidR="00FE5EB5" w:rsidRPr="003E7DC7" w:rsidRDefault="009D2E95" w:rsidP="00C35DFE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In test 2, t</w:t>
      </w:r>
      <w:r w:rsidR="00FE5EB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aking the Evaporator pressure at the </w:t>
      </w:r>
      <w:proofErr w:type="spellStart"/>
      <w:r w:rsidR="00FE5EB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guage</w:t>
      </w:r>
      <w:proofErr w:type="spellEnd"/>
      <w:r w:rsidR="00FE5EB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is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-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10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 xml:space="preserve"> </m:t>
        </m:r>
        <m: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KN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/</m:t>
        </m:r>
        <m:sSup>
          <m:sSupPr>
            <m:ctrlP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  <m:t>2</m:t>
            </m:r>
          </m:sup>
        </m:sSup>
      </m:oMath>
      <w:r w:rsidR="00FE5EB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and coverting it to bar </w:t>
      </w:r>
      <w:r w:rsidR="00FE5EB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where bar is the</w:t>
      </w:r>
      <w:r w:rsidR="00FE5EB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unit of pressure. </w:t>
      </w:r>
    </w:p>
    <w:p w14:paraId="049F15E3" w14:textId="77777777" w:rsidR="00FE5EB5" w:rsidRDefault="00FE5EB5" w:rsidP="00FE5EB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proofErr w:type="gramStart"/>
      <w:r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So</w:t>
      </w:r>
      <w:proofErr w:type="gramEnd"/>
      <w:r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we can divide by 100 in order to covert </w:t>
      </w:r>
      <m:oMath>
        <m: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KN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/</m:t>
        </m:r>
        <m:sSup>
          <m:sSupPr>
            <m:ctrlP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  <m:t>2</m:t>
            </m:r>
          </m:sup>
        </m:sSup>
      </m:oMath>
      <w:r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to bar.</w:t>
      </w:r>
    </w:p>
    <w:p w14:paraId="66176288" w14:textId="00C0B1AA" w:rsidR="00FE5EB5" w:rsidRPr="003E7DC7" w:rsidRDefault="00FE5EB5" w:rsidP="00FE5EB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-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10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 </m:t>
              </m:r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KN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/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 </m:t>
              </m:r>
            </m:num>
            <m:den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100</m:t>
              </m:r>
            </m:den>
          </m:f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-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0.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1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bar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Gauge pressure</m:t>
          </m:r>
        </m:oMath>
      </m:oMathPara>
    </w:p>
    <w:p w14:paraId="6ED74119" w14:textId="77777777" w:rsidR="00FE5EB5" w:rsidRPr="003E7DC7" w:rsidRDefault="00FE5EB5" w:rsidP="00FE5EB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abslout pressure</m:t>
          </m:r>
          <m:r>
            <m:rPr>
              <m:sty m:val="p"/>
            </m:rPr>
            <w:rPr>
              <w:rFonts w:ascii="Cambria Math" w:eastAsia="Times New Roman" w:hAnsi="Times New Roman" w:cs="Times New Roman"/>
              <w:color w:val="auto"/>
              <w:sz w:val="24"/>
              <w:szCs w:val="24"/>
              <w:lang w:val="en-IE" w:eastAsia="en-IE"/>
            </w:rPr>
            <m:t xml:space="preserve">= 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Gauge pressure+atmospheric pressure</m:t>
          </m:r>
        </m:oMath>
      </m:oMathPara>
    </w:p>
    <w:p w14:paraId="6AD69CD0" w14:textId="33CAB4E0" w:rsidR="0021757F" w:rsidRPr="00C35DFE" w:rsidRDefault="00FE5EB5" w:rsidP="00C35DFE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-0.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1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+1=</m:t>
          </m:r>
          <m:r>
            <m:rPr>
              <m:sty m:val="b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0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.</m:t>
          </m:r>
          <m:r>
            <m:rPr>
              <m:sty m:val="b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9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</m:t>
          </m:r>
          <m:r>
            <m:rPr>
              <m:sty m:val="bi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bar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ABS Pressure</m:t>
          </m:r>
        </m:oMath>
      </m:oMathPara>
    </w:p>
    <w:p w14:paraId="258B82C8" w14:textId="70924368" w:rsidR="00F06110" w:rsidRPr="0021757F" w:rsidRDefault="0021757F" w:rsidP="0021757F">
      <w:pPr>
        <w:pStyle w:val="Style3"/>
        <w:spacing w:before="0" w:after="0" w:line="360" w:lineRule="auto"/>
      </w:pPr>
      <w:bookmarkStart w:id="16" w:name="_Toc90619227"/>
      <w:r>
        <w:t xml:space="preserve">3.2.2. </w:t>
      </w:r>
      <w:r w:rsidR="00FE5EB5">
        <w:t>Condenser Pressure</w:t>
      </w:r>
      <w:bookmarkEnd w:id="16"/>
    </w:p>
    <w:p w14:paraId="78FD0808" w14:textId="63B01084" w:rsidR="00FE5EB5" w:rsidRPr="001B4EA3" w:rsidRDefault="00C35DFE" w:rsidP="00FE5EB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In test 2, t</w:t>
      </w:r>
      <w:r w:rsidR="00FE5EB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aking the </w:t>
      </w:r>
      <w:r w:rsidR="00FE5EB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Condenser</w:t>
      </w:r>
      <w:r w:rsidR="00FE5EB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pressure at the </w:t>
      </w:r>
      <w:proofErr w:type="spellStart"/>
      <w:r w:rsidR="00FE5EB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guage</w:t>
      </w:r>
      <w:proofErr w:type="spellEnd"/>
      <w:r w:rsidR="00FE5EB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is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5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1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0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 xml:space="preserve"> </m:t>
        </m:r>
        <m: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KN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/</m:t>
        </m:r>
        <m:sSup>
          <m:sSupPr>
            <m:ctrlP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  <m:t>2</m:t>
            </m:r>
          </m:sup>
        </m:sSup>
      </m:oMath>
      <w:r w:rsidR="00FE5EB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and coverting it to bar</w:t>
      </w:r>
      <w:r w:rsidR="00FE5EB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.</w:t>
      </w:r>
      <w:r w:rsidR="00FE5EB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</w:t>
      </w:r>
    </w:p>
    <w:p w14:paraId="1E2A0A67" w14:textId="526E11DC" w:rsidR="00FE5EB5" w:rsidRPr="003E7DC7" w:rsidRDefault="00FE5EB5" w:rsidP="00FE5EB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5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1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0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 </m:t>
              </m:r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KN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/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 </m:t>
              </m:r>
            </m:num>
            <m:den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100</m:t>
              </m:r>
            </m:den>
          </m:f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5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.1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bar</m:t>
          </m:r>
        </m:oMath>
      </m:oMathPara>
    </w:p>
    <w:p w14:paraId="4DDDCFAF" w14:textId="77777777" w:rsidR="00FE5EB5" w:rsidRPr="003E7DC7" w:rsidRDefault="00FE5EB5" w:rsidP="00FE5EB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abslout pressure</m:t>
          </m:r>
          <m:r>
            <m:rPr>
              <m:sty m:val="p"/>
            </m:rPr>
            <w:rPr>
              <w:rFonts w:ascii="Cambria Math" w:eastAsia="Times New Roman" w:hAnsi="Times New Roman" w:cs="Times New Roman"/>
              <w:color w:val="auto"/>
              <w:sz w:val="24"/>
              <w:szCs w:val="24"/>
              <w:lang w:val="en-IE" w:eastAsia="en-IE"/>
            </w:rPr>
            <m:t xml:space="preserve">= 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Gauge pressure+atmospheric pressure</m:t>
          </m:r>
        </m:oMath>
      </m:oMathPara>
    </w:p>
    <w:p w14:paraId="5175443D" w14:textId="7750E316" w:rsidR="00FE5EB5" w:rsidRDefault="00FE5EB5" w:rsidP="00FE5EB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5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.1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+1=</m:t>
          </m:r>
          <m:r>
            <m:rPr>
              <m:sty m:val="b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6</m:t>
          </m:r>
          <m:r>
            <m:rPr>
              <m:sty m:val="b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.1</m:t>
          </m:r>
          <m:r>
            <m:rPr>
              <m:sty m:val="b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</m:t>
          </m:r>
          <m:r>
            <m:rPr>
              <m:sty m:val="bi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bar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ABS Pressure</m:t>
          </m:r>
        </m:oMath>
      </m:oMathPara>
    </w:p>
    <w:p w14:paraId="7086E5B9" w14:textId="62F641D8" w:rsidR="0021757F" w:rsidRDefault="0021757F" w:rsidP="00AF3098">
      <w:pPr>
        <w:pStyle w:val="Style3"/>
        <w:spacing w:line="360" w:lineRule="auto"/>
        <w:rPr>
          <w:rFonts w:eastAsiaTheme="minorEastAsia"/>
        </w:rPr>
      </w:pPr>
      <w:bookmarkStart w:id="17" w:name="_Toc90619228"/>
      <w:r w:rsidRPr="00793133">
        <w:t>3.</w:t>
      </w:r>
      <w:r>
        <w:t>2</w:t>
      </w:r>
      <w:r w:rsidRPr="00793133">
        <w:t>.</w:t>
      </w:r>
      <w:r>
        <w:t>3</w:t>
      </w:r>
      <w:r w:rsidRPr="00793133">
        <w:t xml:space="preserve">. </w:t>
      </w:r>
      <w:r w:rsidR="00FE5EB5">
        <w:t xml:space="preserve">Evaporator </w:t>
      </w:r>
      <w:proofErr w:type="spellStart"/>
      <w:r w:rsidR="00FE5EB5">
        <w:t>Cofficient</w:t>
      </w:r>
      <w:proofErr w:type="spellEnd"/>
      <w:r w:rsidR="00FE5EB5">
        <w:t xml:space="preserve"> performance</w:t>
      </w:r>
      <w:bookmarkEnd w:id="17"/>
    </w:p>
    <w:p w14:paraId="637D3B60" w14:textId="32D06538" w:rsidR="009D2E95" w:rsidRPr="0049792D" w:rsidRDefault="009D2E95" w:rsidP="009D2E9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proofErr w:type="spellStart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Cofficient</w:t>
      </w:r>
      <w:proofErr w:type="spellEnd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performance of the evaporator is </w:t>
      </w:r>
      <w:proofErr w:type="spellStart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evaportaotor</w:t>
      </w:r>
      <w:proofErr w:type="spellEnd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rate </w:t>
      </w:r>
      <w:proofErr w:type="spellStart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deividided</w:t>
      </w:r>
      <w:proofErr w:type="spellEnd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by the </w:t>
      </w:r>
      <w:proofErr w:type="spellStart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compracer</w:t>
      </w:r>
      <w:proofErr w:type="spellEnd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energy put in. </w:t>
      </w:r>
    </w:p>
    <w:p w14:paraId="565BBD22" w14:textId="77777777" w:rsidR="009D2E95" w:rsidRPr="00472C16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COP</m:t>
              </m:r>
            </m:e>
            <m:sub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E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1</m:t>
                  </m:r>
                </m:sub>
              </m:sSub>
            </m:den>
          </m:f>
        </m:oMath>
      </m:oMathPara>
    </w:p>
    <w:p w14:paraId="1873AF0D" w14:textId="77777777" w:rsidR="009D2E95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290F3634" w14:textId="18CEE352" w:rsidR="009D2E95" w:rsidRDefault="00F462B3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In test 2, </w:t>
      </w:r>
      <w:r w:rsidR="009D2E9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Enthalpy values are taken from the graph in figure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2</w:t>
      </w:r>
      <w:r w:rsidR="009D2E9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, which are:</w:t>
      </w:r>
    </w:p>
    <w:p w14:paraId="479F305F" w14:textId="77777777" w:rsidR="009D2E95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410F914A" w14:textId="604F19B4" w:rsidR="009D2E95" w:rsidRPr="00472C16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h</m:t>
              </m:r>
            </m:e>
            <m:sub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4</m:t>
              </m:r>
            </m:sub>
          </m:sSub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≈13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2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.5 kj/kg</m:t>
          </m:r>
        </m:oMath>
      </m:oMathPara>
    </w:p>
    <w:p w14:paraId="0D45A97D" w14:textId="1773DC02" w:rsidR="009D2E95" w:rsidRPr="00472C16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≈2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88.5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kj/kg</m:t>
          </m:r>
        </m:oMath>
      </m:oMathPara>
    </w:p>
    <w:p w14:paraId="4483DF93" w14:textId="2604E4A3" w:rsidR="009D2E95" w:rsidRPr="00F462B3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≈3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48.5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kj/kg</m:t>
          </m:r>
        </m:oMath>
      </m:oMathPara>
    </w:p>
    <w:p w14:paraId="24C3FC1D" w14:textId="77777777" w:rsidR="00F462B3" w:rsidRPr="00F462B3" w:rsidRDefault="00F462B3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1E462F88" w14:textId="00325574" w:rsidR="00F462B3" w:rsidRPr="00472C16" w:rsidRDefault="00F462B3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proofErr w:type="spellStart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Cofficient</w:t>
      </w:r>
      <w:proofErr w:type="spellEnd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performance of the evaporator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:</w:t>
      </w:r>
    </w:p>
    <w:p w14:paraId="1224E8F7" w14:textId="77777777" w:rsidR="009D2E95" w:rsidRPr="00472C16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2D0A080D" w14:textId="2CD0E852" w:rsidR="009D2E95" w:rsidRPr="00472C16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COP</m:t>
              </m:r>
            </m:e>
            <m:sub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E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288.5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132.5</m:t>
              </m:r>
            </m:num>
            <m:den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348.5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288.5</m:t>
              </m:r>
            </m:den>
          </m:f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r>
            <m:rPr>
              <m:sty m:val="bi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2.6</m:t>
          </m:r>
        </m:oMath>
      </m:oMathPara>
    </w:p>
    <w:p w14:paraId="5DEFB491" w14:textId="7ED56A89" w:rsidR="002C0E26" w:rsidRPr="002C0E26" w:rsidRDefault="002C0E26" w:rsidP="002C0E26">
      <w:pPr>
        <w:pStyle w:val="Style3"/>
      </w:pPr>
      <w:bookmarkStart w:id="18" w:name="_Toc90619229"/>
      <w:r w:rsidRPr="00793133">
        <w:t>3.</w:t>
      </w:r>
      <w:r>
        <w:t>2</w:t>
      </w:r>
      <w:r w:rsidRPr="00793133">
        <w:t>.</w:t>
      </w:r>
      <w:r>
        <w:t>4</w:t>
      </w:r>
      <w:r w:rsidRPr="00793133">
        <w:t xml:space="preserve">. </w:t>
      </w:r>
      <w:r w:rsidR="00FE5EB5">
        <w:t xml:space="preserve">Condenser </w:t>
      </w:r>
      <w:proofErr w:type="spellStart"/>
      <w:r w:rsidR="00FE5EB5">
        <w:t>Cofficient</w:t>
      </w:r>
      <w:proofErr w:type="spellEnd"/>
      <w:r w:rsidR="00FE5EB5">
        <w:t xml:space="preserve"> performance</w:t>
      </w:r>
      <w:bookmarkEnd w:id="18"/>
    </w:p>
    <w:p w14:paraId="161FD309" w14:textId="52C79FF3" w:rsidR="002C0E26" w:rsidRDefault="002C0E26" w:rsidP="00AF3098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69318183" w14:textId="62D6BC32" w:rsidR="009D2E95" w:rsidRPr="0049792D" w:rsidRDefault="008B3FF1" w:rsidP="009D2E9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In test 2, t</w:t>
      </w:r>
      <w:r w:rsidR="009D2E9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he </w:t>
      </w:r>
      <w:proofErr w:type="spellStart"/>
      <w:r w:rsidR="009D2E95"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Cofficient</w:t>
      </w:r>
      <w:proofErr w:type="spellEnd"/>
      <w:r w:rsidR="009D2E95"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performance of the </w:t>
      </w:r>
      <w:r w:rsidR="009D2E9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condenser</w:t>
      </w:r>
      <w:r w:rsidR="009D2E95"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is </w:t>
      </w:r>
      <w:r w:rsidR="009D2E9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usually one more than the evaporator coefficient performance. We can calculate to find it.  </w:t>
      </w:r>
    </w:p>
    <w:p w14:paraId="2B4262B2" w14:textId="77777777" w:rsidR="009D2E95" w:rsidRPr="00472C16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COP</m:t>
              </m:r>
            </m:e>
            <m:sub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C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1</m:t>
                  </m:r>
                </m:sub>
              </m:sSub>
            </m:den>
          </m:f>
        </m:oMath>
      </m:oMathPara>
    </w:p>
    <w:p w14:paraId="2CD113EB" w14:textId="77777777" w:rsidR="009D2E95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6BF5DC42" w14:textId="63BF97DF" w:rsidR="009D2E95" w:rsidRPr="00896992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IE" w:eastAsia="en-IE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COP</m:t>
              </m:r>
            </m:e>
            <m:sub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E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348.5 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132.5</m:t>
              </m:r>
            </m:num>
            <m:den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348.5 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288.5</m:t>
              </m:r>
            </m:den>
          </m:f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r>
            <m:rPr>
              <m:sty m:val="bi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3.6</m:t>
          </m:r>
        </m:oMath>
      </m:oMathPara>
    </w:p>
    <w:p w14:paraId="520FD187" w14:textId="77777777" w:rsidR="009D2E95" w:rsidRPr="00896992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IE" w:eastAsia="en-IE"/>
        </w:rPr>
      </w:pPr>
    </w:p>
    <w:p w14:paraId="43E60421" w14:textId="52992F16" w:rsidR="009D2E95" w:rsidRPr="00FE5EB5" w:rsidRDefault="009D2E95" w:rsidP="009D2E9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The output of </w:t>
      </w:r>
      <w:proofErr w:type="spellStart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Cofficient</w:t>
      </w:r>
      <w:proofErr w:type="spellEnd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performance of the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condenser</w:t>
      </w:r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calculats</w:t>
      </w:r>
      <w:proofErr w:type="spellEnd"/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to be</w:t>
      </w:r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</w:t>
      </w:r>
      <w:r w:rsidR="008B3FF1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2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.</w:t>
      </w:r>
      <w:r w:rsidR="008B3FF1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6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where the evaporator coefficient performance is </w:t>
      </w:r>
      <w:r w:rsidR="008B3FF1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3.6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which is 1 </w:t>
      </w:r>
      <w:proofErr w:type="gramStart"/>
      <w:r w:rsidR="00F462B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more greater</w:t>
      </w:r>
      <w:proofErr w:type="gramEnd"/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as expected.</w:t>
      </w:r>
    </w:p>
    <w:p w14:paraId="4F50198C" w14:textId="77777777" w:rsidR="00FE5EB5" w:rsidRDefault="00FE5EB5" w:rsidP="00AF3098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2DCFE8FE" w14:textId="7264FDE3" w:rsidR="00F06110" w:rsidRDefault="00F06110" w:rsidP="00F06110">
      <w:pPr>
        <w:rPr>
          <w:lang w:val="en-IE" w:eastAsia="en-IE"/>
        </w:rPr>
      </w:pPr>
    </w:p>
    <w:p w14:paraId="276CE2CE" w14:textId="77777777" w:rsidR="00420095" w:rsidRDefault="00420095" w:rsidP="00F06110">
      <w:pPr>
        <w:rPr>
          <w:lang w:val="en-IE" w:eastAsia="en-IE"/>
        </w:rPr>
      </w:pPr>
    </w:p>
    <w:p w14:paraId="32466774" w14:textId="77777777" w:rsidR="00F06110" w:rsidRPr="00F06110" w:rsidRDefault="00F06110" w:rsidP="00F06110">
      <w:pPr>
        <w:rPr>
          <w:lang w:val="en-IE" w:eastAsia="en-IE"/>
        </w:rPr>
      </w:pPr>
    </w:p>
    <w:p w14:paraId="76B86E7C" w14:textId="65015193" w:rsidR="00793133" w:rsidRDefault="00793133" w:rsidP="007A3049">
      <w:pPr>
        <w:pStyle w:val="Heading2"/>
        <w:rPr>
          <w:rStyle w:val="Heading2Char"/>
          <w:rFonts w:ascii="Times New Roman" w:hAnsi="Times New Roman" w:cs="Times New Roman"/>
        </w:rPr>
      </w:pPr>
      <w:bookmarkStart w:id="19" w:name="_Toc90619230"/>
      <w:r>
        <w:lastRenderedPageBreak/>
        <w:t xml:space="preserve">3.3. </w:t>
      </w:r>
      <w:r w:rsidR="004632A8">
        <w:rPr>
          <w:rStyle w:val="Heading2Char"/>
          <w:rFonts w:ascii="Times New Roman" w:hAnsi="Times New Roman" w:cs="Times New Roman"/>
        </w:rPr>
        <w:t>Test 3</w:t>
      </w:r>
      <w:bookmarkEnd w:id="19"/>
    </w:p>
    <w:p w14:paraId="71405B79" w14:textId="77777777" w:rsidR="004632A8" w:rsidRDefault="004632A8" w:rsidP="004632A8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23AB31C5" wp14:editId="33765382">
            <wp:extent cx="8089180" cy="6027434"/>
            <wp:effectExtent l="1905" t="0" r="0" b="0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3" r="453" b="552"/>
                    <a:stretch/>
                  </pic:blipFill>
                  <pic:spPr bwMode="auto">
                    <a:xfrm rot="16200000">
                      <a:off x="0" y="0"/>
                      <a:ext cx="8115817" cy="604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FF2EA" w14:textId="7078426B" w:rsidR="00420095" w:rsidRPr="004632A8" w:rsidRDefault="004632A8" w:rsidP="004632A8">
      <w:pPr>
        <w:pStyle w:val="Caption"/>
        <w:spacing w:before="0" w:after="0"/>
        <w:jc w:val="center"/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</w:pPr>
      <w:bookmarkStart w:id="20" w:name="_Toc90619240"/>
      <w:r w:rsidRPr="004632A8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t xml:space="preserve">Figure </w:t>
      </w:r>
      <w:r w:rsidRPr="004632A8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fldChar w:fldCharType="begin"/>
      </w:r>
      <w:r w:rsidRPr="004632A8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instrText xml:space="preserve"> SEQ Figure \* ARABIC </w:instrText>
      </w:r>
      <w:r w:rsidRPr="004632A8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fldChar w:fldCharType="separate"/>
      </w:r>
      <w:r w:rsidRPr="004632A8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t>3</w:t>
      </w:r>
      <w:r w:rsidRPr="004632A8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fldChar w:fldCharType="end"/>
      </w:r>
      <w:r w:rsidRPr="004632A8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t xml:space="preserve"> - </w:t>
      </w:r>
      <w:proofErr w:type="spellStart"/>
      <w:r w:rsidRPr="004632A8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t>Enthalpie</w:t>
      </w:r>
      <w:proofErr w:type="spellEnd"/>
      <w:r w:rsidRPr="004632A8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t xml:space="preserve"> graph of refrigeration rig experiment test </w:t>
      </w:r>
      <w:r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t>3</w:t>
      </w:r>
      <w:r w:rsidRPr="004632A8">
        <w:rPr>
          <w:rFonts w:ascii="Times New Roman" w:eastAsia="Times New Roman" w:hAnsi="Times New Roman" w:cs="Times New Roman"/>
          <w:iCs w:val="0"/>
          <w:color w:val="auto"/>
          <w:sz w:val="24"/>
          <w:szCs w:val="24"/>
          <w:lang w:val="en-IE" w:eastAsia="en-IE"/>
        </w:rPr>
        <w:t xml:space="preserve"> [1]</w:t>
      </w:r>
      <w:bookmarkEnd w:id="20"/>
    </w:p>
    <w:p w14:paraId="4FC7B713" w14:textId="26AF95CF" w:rsidR="00420095" w:rsidRDefault="00420095" w:rsidP="00420095">
      <w:pPr>
        <w:pStyle w:val="Style3"/>
        <w:rPr>
          <w:rFonts w:eastAsiaTheme="minorEastAsia"/>
        </w:rPr>
      </w:pPr>
      <w:bookmarkStart w:id="21" w:name="_Toc90619231"/>
      <w:r w:rsidRPr="00793133">
        <w:lastRenderedPageBreak/>
        <w:t>3.</w:t>
      </w:r>
      <w:r>
        <w:t>3</w:t>
      </w:r>
      <w:r w:rsidRPr="00793133">
        <w:t>.</w:t>
      </w:r>
      <w:r>
        <w:t>1</w:t>
      </w:r>
      <w:r w:rsidRPr="00793133">
        <w:t xml:space="preserve">. </w:t>
      </w:r>
      <w:r w:rsidR="009D2E95">
        <w:t>Evaporator Pressure</w:t>
      </w:r>
      <w:bookmarkEnd w:id="21"/>
    </w:p>
    <w:p w14:paraId="6549A126" w14:textId="4B70EF16" w:rsidR="00FE5EB5" w:rsidRPr="003E7DC7" w:rsidRDefault="00F462B3" w:rsidP="00F462B3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In test 3, t</w:t>
      </w:r>
      <w:r w:rsidR="00FE5EB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aking the Evaporator pressure at the </w:t>
      </w:r>
      <w:proofErr w:type="spellStart"/>
      <w:r w:rsidR="00FE5EB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guage</w:t>
      </w:r>
      <w:proofErr w:type="spellEnd"/>
      <w:r w:rsidR="00FE5EB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is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10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 xml:space="preserve"> </m:t>
        </m:r>
        <m: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KN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/</m:t>
        </m:r>
        <m:sSup>
          <m:sSupPr>
            <m:ctrlP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  <m:t>2</m:t>
            </m:r>
          </m:sup>
        </m:sSup>
      </m:oMath>
      <w:r w:rsidR="00FE5EB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and coverting it to bar </w:t>
      </w:r>
      <w:r w:rsidR="00FE5EB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where bar is the</w:t>
      </w:r>
      <w:r w:rsidR="00FE5EB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unit of pressure. </w:t>
      </w:r>
    </w:p>
    <w:p w14:paraId="54B809EB" w14:textId="77777777" w:rsidR="00FE5EB5" w:rsidRDefault="00FE5EB5" w:rsidP="00FE5EB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proofErr w:type="gramStart"/>
      <w:r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So</w:t>
      </w:r>
      <w:proofErr w:type="gramEnd"/>
      <w:r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we can divide by 100 in order to covert </w:t>
      </w:r>
      <m:oMath>
        <m: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KN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/</m:t>
        </m:r>
        <m:sSup>
          <m:sSupPr>
            <m:ctrlP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  <m:t>2</m:t>
            </m:r>
          </m:sup>
        </m:sSup>
      </m:oMath>
      <w:r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to bar.</w:t>
      </w:r>
    </w:p>
    <w:p w14:paraId="3361516A" w14:textId="62C5B52F" w:rsidR="00FE5EB5" w:rsidRPr="003E7DC7" w:rsidRDefault="00FE5EB5" w:rsidP="00FE5EB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10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 </m:t>
              </m:r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KN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/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 </m:t>
              </m:r>
            </m:num>
            <m:den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100</m:t>
              </m:r>
            </m:den>
          </m:f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0.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1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bar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Gauge pressure</m:t>
          </m:r>
        </m:oMath>
      </m:oMathPara>
    </w:p>
    <w:p w14:paraId="5896A245" w14:textId="77777777" w:rsidR="00FE5EB5" w:rsidRPr="003E7DC7" w:rsidRDefault="00FE5EB5" w:rsidP="00FE5EB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abslout pressure</m:t>
          </m:r>
          <m:r>
            <m:rPr>
              <m:sty m:val="p"/>
            </m:rPr>
            <w:rPr>
              <w:rFonts w:ascii="Cambria Math" w:eastAsia="Times New Roman" w:hAnsi="Times New Roman" w:cs="Times New Roman"/>
              <w:color w:val="auto"/>
              <w:sz w:val="24"/>
              <w:szCs w:val="24"/>
              <w:lang w:val="en-IE" w:eastAsia="en-IE"/>
            </w:rPr>
            <m:t xml:space="preserve">= 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Gauge pressure+atmospheric pressure</m:t>
          </m:r>
        </m:oMath>
      </m:oMathPara>
    </w:p>
    <w:p w14:paraId="20C8C2D6" w14:textId="3B811541" w:rsidR="00420095" w:rsidRPr="00F462B3" w:rsidRDefault="00F462B3" w:rsidP="00F462B3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0.1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+1=</m:t>
          </m:r>
          <m:r>
            <m:rPr>
              <m:sty m:val="b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1.1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</m:t>
          </m:r>
          <m:r>
            <m:rPr>
              <m:sty m:val="bi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bar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ABS Pressure</m:t>
          </m:r>
        </m:oMath>
      </m:oMathPara>
    </w:p>
    <w:p w14:paraId="50E75C4A" w14:textId="3C861E7D" w:rsidR="00420095" w:rsidRPr="0021757F" w:rsidRDefault="00420095" w:rsidP="00420095">
      <w:pPr>
        <w:pStyle w:val="Style3"/>
        <w:spacing w:before="0" w:after="0" w:line="360" w:lineRule="auto"/>
      </w:pPr>
      <w:bookmarkStart w:id="22" w:name="_Toc90619232"/>
      <w:r>
        <w:t xml:space="preserve">3.3.2. </w:t>
      </w:r>
      <w:r w:rsidR="009D2E95">
        <w:t>Condenser Pressure</w:t>
      </w:r>
      <w:bookmarkEnd w:id="22"/>
    </w:p>
    <w:p w14:paraId="34420A85" w14:textId="44FE3282" w:rsidR="009D2E95" w:rsidRPr="001B4EA3" w:rsidRDefault="00F462B3" w:rsidP="009D2E9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In test 3, t</w:t>
      </w:r>
      <w:r w:rsidR="009D2E9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aking the </w:t>
      </w:r>
      <w:r w:rsidR="009D2E9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Condenser</w:t>
      </w:r>
      <w:r w:rsidR="009D2E9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pressure at the </w:t>
      </w:r>
      <w:proofErr w:type="spellStart"/>
      <w:r w:rsidR="009D2E9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guage</w:t>
      </w:r>
      <w:proofErr w:type="spellEnd"/>
      <w:r w:rsidR="009D2E9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is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640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 xml:space="preserve"> </m:t>
        </m:r>
        <m: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KN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 w:val="24"/>
            <w:szCs w:val="24"/>
            <w:lang w:val="en-IE" w:eastAsia="en-IE"/>
          </w:rPr>
          <m:t>/</m:t>
        </m:r>
        <m:sSup>
          <m:sSupPr>
            <m:ctrlP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 w:val="24"/>
                <w:szCs w:val="24"/>
                <w:lang w:val="en-IE" w:eastAsia="en-IE"/>
              </w:rPr>
              <m:t>2</m:t>
            </m:r>
          </m:sup>
        </m:sSup>
      </m:oMath>
      <w:r w:rsidR="009D2E9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and coverting it to bar</w:t>
      </w:r>
      <w:r w:rsidR="009D2E9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.</w:t>
      </w:r>
      <w:r w:rsidR="009D2E95" w:rsidRPr="001B4EA3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</w:t>
      </w:r>
    </w:p>
    <w:p w14:paraId="649A533A" w14:textId="7AE73EF3" w:rsidR="009D2E95" w:rsidRPr="003E7DC7" w:rsidRDefault="009D2E95" w:rsidP="009D2E9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64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0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 </m:t>
              </m:r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KN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/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 </m:t>
              </m:r>
            </m:num>
            <m:den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100</m:t>
              </m:r>
            </m:den>
          </m:f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6.4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bar</m:t>
          </m:r>
        </m:oMath>
      </m:oMathPara>
    </w:p>
    <w:p w14:paraId="0F77B9C8" w14:textId="77777777" w:rsidR="009D2E95" w:rsidRPr="003E7DC7" w:rsidRDefault="009D2E95" w:rsidP="009D2E9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abslout pressure</m:t>
          </m:r>
          <m:r>
            <m:rPr>
              <m:sty m:val="p"/>
            </m:rPr>
            <w:rPr>
              <w:rFonts w:ascii="Cambria Math" w:eastAsia="Times New Roman" w:hAnsi="Times New Roman" w:cs="Times New Roman"/>
              <w:color w:val="auto"/>
              <w:sz w:val="24"/>
              <w:szCs w:val="24"/>
              <w:lang w:val="en-IE" w:eastAsia="en-IE"/>
            </w:rPr>
            <m:t xml:space="preserve">= 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Gauge pressure+atmospheric pressure</m:t>
          </m:r>
        </m:oMath>
      </m:oMathPara>
    </w:p>
    <w:p w14:paraId="7F1EDBBC" w14:textId="08754DE1" w:rsidR="009D2E95" w:rsidRDefault="00F462B3" w:rsidP="009D2E9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6.4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+1=</m:t>
          </m:r>
          <m:r>
            <m:rPr>
              <m:sty m:val="b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7.4</m:t>
          </m:r>
          <m:r>
            <m:rPr>
              <m:sty m:val="b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</m:t>
          </m:r>
          <m:r>
            <m:rPr>
              <m:sty m:val="bi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bar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ABS Pressure</m:t>
          </m:r>
        </m:oMath>
      </m:oMathPara>
    </w:p>
    <w:p w14:paraId="70D6078F" w14:textId="22ED11A1" w:rsidR="00420095" w:rsidRDefault="00420095" w:rsidP="00420095">
      <w:pPr>
        <w:pStyle w:val="Style3"/>
        <w:spacing w:line="360" w:lineRule="auto"/>
        <w:rPr>
          <w:rFonts w:eastAsiaTheme="minorEastAsia"/>
        </w:rPr>
      </w:pPr>
      <w:bookmarkStart w:id="23" w:name="_Toc90619233"/>
      <w:r w:rsidRPr="00793133">
        <w:t>3.</w:t>
      </w:r>
      <w:r>
        <w:t>3</w:t>
      </w:r>
      <w:r w:rsidRPr="00793133">
        <w:t>.</w:t>
      </w:r>
      <w:r>
        <w:t>3</w:t>
      </w:r>
      <w:r w:rsidRPr="00793133">
        <w:t xml:space="preserve">. </w:t>
      </w:r>
      <w:r w:rsidR="009D2E95">
        <w:t xml:space="preserve">Evaporator </w:t>
      </w:r>
      <w:proofErr w:type="spellStart"/>
      <w:r w:rsidR="009D2E95">
        <w:t>Cofficient</w:t>
      </w:r>
      <w:proofErr w:type="spellEnd"/>
      <w:r w:rsidR="009D2E95">
        <w:t xml:space="preserve"> performance</w:t>
      </w:r>
      <w:bookmarkEnd w:id="23"/>
    </w:p>
    <w:p w14:paraId="5ADE5118" w14:textId="77777777" w:rsidR="009D2E95" w:rsidRPr="0049792D" w:rsidRDefault="009D2E95" w:rsidP="009D2E9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proofErr w:type="spellStart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Cofficient</w:t>
      </w:r>
      <w:proofErr w:type="spellEnd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performance of the evaporator is </w:t>
      </w:r>
      <w:proofErr w:type="spellStart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evaportaotor</w:t>
      </w:r>
      <w:proofErr w:type="spellEnd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rate </w:t>
      </w:r>
      <w:proofErr w:type="spellStart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deividided</w:t>
      </w:r>
      <w:proofErr w:type="spellEnd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by the </w:t>
      </w:r>
      <w:proofErr w:type="spellStart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compracer</w:t>
      </w:r>
      <w:proofErr w:type="spellEnd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energy put in. </w:t>
      </w:r>
    </w:p>
    <w:p w14:paraId="1DD9ECF9" w14:textId="77777777" w:rsidR="009D2E95" w:rsidRPr="00472C16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COP</m:t>
              </m:r>
            </m:e>
            <m:sub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E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4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1</m:t>
                  </m:r>
                </m:sub>
              </m:sSub>
            </m:den>
          </m:f>
        </m:oMath>
      </m:oMathPara>
    </w:p>
    <w:p w14:paraId="4C64CB79" w14:textId="77777777" w:rsidR="009D2E95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51DEB194" w14:textId="0BAD4D38" w:rsidR="009D2E95" w:rsidRDefault="004632A8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In test 3, </w:t>
      </w:r>
      <w:r w:rsidR="009D2E95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Enthalpy values are taken from the graph in figure 1, which are:</w:t>
      </w:r>
    </w:p>
    <w:p w14:paraId="674F65B0" w14:textId="77777777" w:rsidR="009D2E95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6BFCF27E" w14:textId="2C8F9426" w:rsidR="009D2E95" w:rsidRPr="00472C16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3</m:t>
              </m:r>
            </m:sub>
          </m:sSub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h</m:t>
              </m:r>
            </m:e>
            <m:sub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4</m:t>
              </m:r>
            </m:sub>
          </m:sSub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≈13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5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kj/kg</m:t>
          </m:r>
        </m:oMath>
      </m:oMathPara>
    </w:p>
    <w:p w14:paraId="61EFB8A4" w14:textId="196BC942" w:rsidR="009D2E95" w:rsidRPr="00472C16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≈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302.5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kj/kg</m:t>
          </m:r>
        </m:oMath>
      </m:oMathPara>
    </w:p>
    <w:p w14:paraId="448B68EF" w14:textId="1F25028F" w:rsidR="009D2E95" w:rsidRPr="00472C16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≈3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58.5</m:t>
          </m:r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 xml:space="preserve"> kj/kg</m:t>
          </m:r>
        </m:oMath>
      </m:oMathPara>
    </w:p>
    <w:p w14:paraId="33456E3E" w14:textId="77777777" w:rsidR="009D2E95" w:rsidRPr="00472C16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09A31D10" w14:textId="00F5036C" w:rsidR="009D2E95" w:rsidRPr="00472C16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COP</m:t>
              </m:r>
            </m:e>
            <m:sub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E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302.5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13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5</m:t>
              </m:r>
            </m:num>
            <m:den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358.5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302.5</m:t>
              </m:r>
            </m:den>
          </m:f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r>
            <m:rPr>
              <m:sty m:val="bi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3</m:t>
          </m:r>
        </m:oMath>
      </m:oMathPara>
    </w:p>
    <w:p w14:paraId="43A23862" w14:textId="2D2B0041" w:rsidR="009D2E95" w:rsidRDefault="00420095" w:rsidP="00420095">
      <w:pPr>
        <w:pStyle w:val="Style3"/>
      </w:pPr>
      <w:bookmarkStart w:id="24" w:name="_Toc90619234"/>
      <w:r w:rsidRPr="00793133">
        <w:t>3.</w:t>
      </w:r>
      <w:r>
        <w:t>3</w:t>
      </w:r>
      <w:r w:rsidRPr="00793133">
        <w:t>.</w:t>
      </w:r>
      <w:r>
        <w:t>4</w:t>
      </w:r>
      <w:r w:rsidRPr="00793133">
        <w:t xml:space="preserve">. </w:t>
      </w:r>
      <w:r w:rsidR="009D2E95">
        <w:t xml:space="preserve">Condenser </w:t>
      </w:r>
      <w:proofErr w:type="spellStart"/>
      <w:r w:rsidR="009D2E95">
        <w:t>Cofficient</w:t>
      </w:r>
      <w:proofErr w:type="spellEnd"/>
      <w:r w:rsidR="009D2E95">
        <w:t xml:space="preserve"> performance</w:t>
      </w:r>
      <w:bookmarkEnd w:id="24"/>
    </w:p>
    <w:p w14:paraId="7B8ED6D3" w14:textId="77777777" w:rsidR="009D2E95" w:rsidRPr="0049792D" w:rsidRDefault="009D2E95" w:rsidP="009D2E9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The </w:t>
      </w:r>
      <w:proofErr w:type="spellStart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Cofficient</w:t>
      </w:r>
      <w:proofErr w:type="spellEnd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performance of the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condenser</w:t>
      </w:r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is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usually one more than the evaporator coefficient performance. We can calculate to find it.  </w:t>
      </w:r>
    </w:p>
    <w:p w14:paraId="31D45FB4" w14:textId="77777777" w:rsidR="009D2E95" w:rsidRPr="00472C16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COP</m:t>
              </m:r>
            </m:e>
            <m:sub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C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auto"/>
                      <w:sz w:val="24"/>
                      <w:szCs w:val="24"/>
                      <w:lang w:val="en-IE" w:eastAsia="en-IE"/>
                    </w:rPr>
                    <m:t>1</m:t>
                  </m:r>
                </m:sub>
              </m:sSub>
            </m:den>
          </m:f>
        </m:oMath>
      </m:oMathPara>
    </w:p>
    <w:p w14:paraId="3B684A64" w14:textId="77777777" w:rsidR="009D2E95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2AFABB8A" w14:textId="529107B9" w:rsidR="009D2E95" w:rsidRPr="00896992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IE" w:eastAsia="en-IE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COP</m:t>
              </m:r>
            </m:e>
            <m:sub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E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358.5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13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5</m:t>
              </m:r>
            </m:num>
            <m:den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358.5</m:t>
              </m:r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 xml:space="preserve">- </m:t>
              </m:r>
              <m:r>
                <w:rPr>
                  <w:rFonts w:ascii="Cambria Math" w:eastAsia="Times New Roman" w:hAnsi="Cambria Math" w:cs="Times New Roman"/>
                  <w:color w:val="auto"/>
                  <w:sz w:val="24"/>
                  <w:szCs w:val="24"/>
                  <w:lang w:val="en-IE" w:eastAsia="en-IE"/>
                </w:rPr>
                <m:t>302.5</m:t>
              </m:r>
            </m:den>
          </m:f>
          <m: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=</m:t>
          </m:r>
          <m:r>
            <m:rPr>
              <m:sty m:val="bi"/>
            </m:rPr>
            <w:rPr>
              <w:rFonts w:ascii="Cambria Math" w:eastAsia="Times New Roman" w:hAnsi="Cambria Math" w:cs="Times New Roman"/>
              <w:color w:val="auto"/>
              <w:sz w:val="24"/>
              <w:szCs w:val="24"/>
              <w:lang w:val="en-IE" w:eastAsia="en-IE"/>
            </w:rPr>
            <m:t>4</m:t>
          </m:r>
        </m:oMath>
      </m:oMathPara>
    </w:p>
    <w:p w14:paraId="6FF97578" w14:textId="77777777" w:rsidR="009D2E95" w:rsidRPr="00896992" w:rsidRDefault="009D2E95" w:rsidP="009D2E95">
      <w:pPr>
        <w:shd w:val="clear" w:color="auto" w:fill="FFFFFF"/>
        <w:spacing w:after="0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IE" w:eastAsia="en-IE"/>
        </w:rPr>
      </w:pPr>
    </w:p>
    <w:p w14:paraId="501C82B7" w14:textId="66BE63E9" w:rsidR="009D2E95" w:rsidRPr="00FE5EB5" w:rsidRDefault="009D2E95" w:rsidP="009D2E95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The output </w:t>
      </w:r>
      <w:proofErr w:type="spellStart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Cofficient</w:t>
      </w:r>
      <w:proofErr w:type="spellEnd"/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performance of the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condenser</w:t>
      </w:r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calculats</w:t>
      </w:r>
      <w:proofErr w:type="spellEnd"/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to be</w:t>
      </w:r>
      <w:r w:rsidRPr="0049792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3 where the evaporator coefficient performance is 4 which is 1 higher as expected.</w:t>
      </w:r>
    </w:p>
    <w:p w14:paraId="65B58ACA" w14:textId="77777777" w:rsidR="009D2E95" w:rsidRPr="002C0E26" w:rsidRDefault="009D2E95" w:rsidP="009D2E95"/>
    <w:p w14:paraId="1D2101AC" w14:textId="59BA4B0E" w:rsidR="00793133" w:rsidRDefault="00793133" w:rsidP="009D2E95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3690141B" w14:textId="644F4C29" w:rsidR="00905BD8" w:rsidRDefault="00905BD8" w:rsidP="007A3049">
      <w:pPr>
        <w:pStyle w:val="Heading2"/>
        <w:rPr>
          <w:rStyle w:val="Heading2Char"/>
          <w:rFonts w:ascii="Times New Roman" w:hAnsi="Times New Roman" w:cs="Times New Roman"/>
        </w:rPr>
      </w:pPr>
      <w:bookmarkStart w:id="25" w:name="_Toc90619235"/>
      <w:r w:rsidRPr="00784394">
        <w:t>3.</w:t>
      </w:r>
      <w:r>
        <w:t>4</w:t>
      </w:r>
      <w:r w:rsidRPr="00793133">
        <w:rPr>
          <w:rStyle w:val="Heading2Char"/>
          <w:rFonts w:ascii="Times New Roman" w:hAnsi="Times New Roman" w:cs="Times New Roman"/>
        </w:rPr>
        <w:t xml:space="preserve">. </w:t>
      </w:r>
      <w:r>
        <w:rPr>
          <w:rStyle w:val="Heading2Char"/>
          <w:rFonts w:ascii="Times New Roman" w:hAnsi="Times New Roman" w:cs="Times New Roman"/>
        </w:rPr>
        <w:t>Experiment Question</w:t>
      </w:r>
      <w:bookmarkEnd w:id="25"/>
    </w:p>
    <w:p w14:paraId="469CA37E" w14:textId="4D2D1095" w:rsidR="00933171" w:rsidRDefault="00933171" w:rsidP="00905BD8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Dry bulb temperature (T1) of air entering base of </w:t>
      </w:r>
      <w:r w:rsidR="00984B51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the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column and Wet bulb temperature (T2) of air entering </w:t>
      </w:r>
      <w:r w:rsidR="00984B51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the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base of </w:t>
      </w:r>
      <w:r w:rsidR="00984B51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a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column. </w:t>
      </w:r>
    </w:p>
    <w:p w14:paraId="2015CC5C" w14:textId="366E6494" w:rsidR="00933171" w:rsidRDefault="00933171" w:rsidP="00933171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Dry bulb temperature (T3) of air at </w:t>
      </w:r>
      <w:r w:rsidR="00984B51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the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exit from </w:t>
      </w:r>
      <w:r w:rsidR="00984B51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a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column and Wet bulb temperature (T4) of air at </w:t>
      </w:r>
      <w:r w:rsidR="00984B51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the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exit from </w:t>
      </w:r>
      <w:r w:rsidR="00984B51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the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column.</w:t>
      </w:r>
    </w:p>
    <w:p w14:paraId="42E73D33" w14:textId="19F53C1C" w:rsidR="00933171" w:rsidRDefault="00933171" w:rsidP="00905BD8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T1 is hotter than T3, since </w:t>
      </w:r>
      <w:r w:rsidRPr="00D2169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we are dissipating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</w:t>
      </w:r>
      <w:r w:rsidRPr="00D2169D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energy the outlet air temperature T3 should be hotter than the inlet air temperature T1!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it may seem unusual, however, the idea of evaporating cooling is where an object that is damped evaporates moisture and its colder than the environment that is </w:t>
      </w:r>
      <w:proofErr w:type="spellStart"/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its</w:t>
      </w:r>
      <w:proofErr w:type="spellEnd"/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in.</w:t>
      </w:r>
    </w:p>
    <w:p w14:paraId="700FB3E5" w14:textId="6008C9EC" w:rsidR="00AB7DE9" w:rsidRDefault="00AB7DE9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br w:type="page"/>
      </w:r>
    </w:p>
    <w:p w14:paraId="6CDD9643" w14:textId="77777777" w:rsidR="00AB7DE9" w:rsidRDefault="00AB7DE9" w:rsidP="00AB7DE9">
      <w:pPr>
        <w:pStyle w:val="Heading1"/>
        <w:jc w:val="left"/>
        <w:rPr>
          <w:rFonts w:ascii="Times New Roman" w:hAnsi="Times New Roman" w:cs="Times New Roman"/>
        </w:rPr>
      </w:pPr>
      <w:bookmarkStart w:id="26" w:name="_Toc90619236"/>
      <w:r w:rsidRPr="00793133">
        <w:rPr>
          <w:rFonts w:ascii="Times New Roman" w:hAnsi="Times New Roman" w:cs="Times New Roman"/>
        </w:rPr>
        <w:lastRenderedPageBreak/>
        <w:t xml:space="preserve">4. </w:t>
      </w:r>
      <w:r>
        <w:rPr>
          <w:rFonts w:ascii="Times New Roman" w:hAnsi="Times New Roman" w:cs="Times New Roman"/>
        </w:rPr>
        <w:t>Conclusion</w:t>
      </w:r>
      <w:bookmarkEnd w:id="26"/>
    </w:p>
    <w:p w14:paraId="03292AE2" w14:textId="22C7E85A" w:rsidR="00AB7DE9" w:rsidRDefault="00AB7DE9" w:rsidP="00AB7DE9">
      <w:r>
        <w:t xml:space="preserve"> </w:t>
      </w:r>
      <w:r w:rsidR="009620B9">
        <w:rPr>
          <w:noProof/>
        </w:rPr>
        <w:drawing>
          <wp:inline distT="0" distB="0" distL="0" distR="0" wp14:anchorId="2F278F2E" wp14:editId="5F810516">
            <wp:extent cx="6158160" cy="4565650"/>
            <wp:effectExtent l="0" t="0" r="0" b="635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2" t="1" r="468" b="1081"/>
                    <a:stretch/>
                  </pic:blipFill>
                  <pic:spPr bwMode="auto">
                    <a:xfrm>
                      <a:off x="0" y="0"/>
                      <a:ext cx="6162379" cy="4568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AA54D" w14:textId="05B50066" w:rsidR="00AB7DE9" w:rsidRPr="00AB7DE9" w:rsidRDefault="009620B9" w:rsidP="00AB7DE9">
      <w:r w:rsidRPr="009620B9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After carrying out the test 2 we notice that the angle changed then it </w:t>
      </w:r>
      <w:proofErr w:type="gramStart"/>
      <w:r w:rsidRPr="009620B9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has an effect on</w:t>
      </w:r>
      <w:proofErr w:type="gramEnd"/>
      <w:r w:rsidRPr="009620B9"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 xml:space="preserve"> the 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coefficient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t>.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br/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br/>
        <w:t>Energy balance:</w:t>
      </w:r>
      <w: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  <w:br/>
      </w:r>
    </w:p>
    <w:p w14:paraId="4C375E4A" w14:textId="77777777" w:rsidR="00AB7DE9" w:rsidRPr="00933171" w:rsidRDefault="00AB7DE9" w:rsidP="00905BD8">
      <w:pPr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7932CC80" w14:textId="517AD55A" w:rsidR="00793133" w:rsidRPr="00793133" w:rsidRDefault="00793133" w:rsidP="00793133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auto"/>
          <w:sz w:val="24"/>
          <w:szCs w:val="24"/>
          <w:lang w:val="en-IE" w:eastAsia="en-IE"/>
        </w:rPr>
      </w:pPr>
    </w:p>
    <w:p w14:paraId="36581F9B" w14:textId="60BBA81C" w:rsidR="00F4545E" w:rsidRPr="00793133" w:rsidRDefault="00AB7DE9" w:rsidP="002A0D35">
      <w:pPr>
        <w:pStyle w:val="Heading1"/>
        <w:jc w:val="left"/>
        <w:rPr>
          <w:rFonts w:ascii="Times New Roman" w:hAnsi="Times New Roman" w:cs="Times New Roman"/>
        </w:rPr>
      </w:pPr>
      <w:bookmarkStart w:id="27" w:name="_Toc90619237"/>
      <w:r>
        <w:rPr>
          <w:rFonts w:ascii="Times New Roman" w:hAnsi="Times New Roman" w:cs="Times New Roman"/>
        </w:rPr>
        <w:t>5</w:t>
      </w:r>
      <w:r w:rsidR="002A0D35" w:rsidRPr="00793133">
        <w:rPr>
          <w:rFonts w:ascii="Times New Roman" w:hAnsi="Times New Roman" w:cs="Times New Roman"/>
        </w:rPr>
        <w:t xml:space="preserve">. </w:t>
      </w:r>
      <w:r w:rsidR="00F4545E" w:rsidRPr="00793133">
        <w:rPr>
          <w:rFonts w:ascii="Times New Roman" w:hAnsi="Times New Roman" w:cs="Times New Roman"/>
        </w:rPr>
        <w:t>References</w:t>
      </w:r>
      <w:bookmarkEnd w:id="27"/>
      <w:r w:rsidR="00F4545E" w:rsidRPr="00793133">
        <w:rPr>
          <w:rFonts w:ascii="Times New Roman" w:hAnsi="Times New Roman" w:cs="Times New Roman"/>
        </w:rPr>
        <w:t xml:space="preserve"> </w:t>
      </w:r>
    </w:p>
    <w:p w14:paraId="3FDAA990" w14:textId="61D8E227" w:rsidR="00F4545E" w:rsidRPr="00793133" w:rsidRDefault="00933171" w:rsidP="00F4545E">
      <w:pPr>
        <w:rPr>
          <w:rFonts w:ascii="Times New Roman" w:hAnsi="Times New Roman" w:cs="Times New Roman"/>
          <w:color w:val="auto"/>
          <w:sz w:val="24"/>
          <w:szCs w:val="24"/>
        </w:rPr>
      </w:pPr>
      <w:r w:rsidRPr="00933171">
        <w:rPr>
          <w:rFonts w:ascii="Open Sans" w:hAnsi="Open Sans" w:cs="Open Sans"/>
          <w:b/>
          <w:bCs/>
          <w:color w:val="000000"/>
          <w:sz w:val="20"/>
          <w:szCs w:val="20"/>
          <w:shd w:val="clear" w:color="auto" w:fill="FFFFFF"/>
        </w:rPr>
        <w:t>[1]</w:t>
      </w:r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 xml:space="preserve"> </w:t>
      </w:r>
      <w:r w:rsidR="00227005"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"PRESSURE – ENTHALPY DIAGRAM", </w:t>
      </w:r>
      <w:r w:rsidR="00227005">
        <w:rPr>
          <w:rFonts w:ascii="Open Sans" w:hAnsi="Open Sans" w:cs="Open Sans"/>
          <w:i/>
          <w:iCs/>
          <w:color w:val="000000"/>
          <w:sz w:val="20"/>
          <w:szCs w:val="20"/>
          <w:shd w:val="clear" w:color="auto" w:fill="FFFFFF"/>
        </w:rPr>
        <w:t>Educypedia.karadimov.info</w:t>
      </w:r>
      <w:r w:rsidR="00227005"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, 2021. [Online]. Available: http://educypedia.karadimov.info/library/PED_Klea134a.pdf. [Accessed: 10- Dec- 2021]</w:t>
      </w:r>
    </w:p>
    <w:sectPr w:rsidR="00F4545E" w:rsidRPr="00793133" w:rsidSect="00A06E32">
      <w:headerReference w:type="default" r:id="rId18"/>
      <w:footerReference w:type="default" r:id="rId19"/>
      <w:headerReference w:type="first" r:id="rId20"/>
      <w:pgSz w:w="12240" w:h="15840" w:code="1"/>
      <w:pgMar w:top="1418" w:right="1418" w:bottom="851" w:left="1418" w:header="709" w:footer="34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51968D" w14:textId="77777777" w:rsidR="001F00A3" w:rsidRDefault="001F00A3" w:rsidP="008606AB">
      <w:r>
        <w:separator/>
      </w:r>
    </w:p>
  </w:endnote>
  <w:endnote w:type="continuationSeparator" w:id="0">
    <w:p w14:paraId="727CC5C6" w14:textId="77777777" w:rsidR="001F00A3" w:rsidRDefault="001F00A3" w:rsidP="008606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55712" w14:textId="30597FDD" w:rsidR="00B32E8F" w:rsidRPr="0000362C" w:rsidRDefault="006E7FCD" w:rsidP="00E81B4B">
    <w:pPr>
      <w:pStyle w:val="Footer"/>
      <w:rPr>
        <w:b/>
        <w:bCs/>
      </w:rPr>
    </w:pPr>
    <w:r>
      <w:rPr>
        <w:b/>
        <w:bCs/>
      </w:rPr>
      <w:t>17</w:t>
    </w:r>
    <w:r w:rsidR="00C32C8B" w:rsidRPr="0000362C">
      <w:rPr>
        <w:b/>
        <w:bCs/>
      </w:rPr>
      <w:t>/</w:t>
    </w:r>
    <w:r>
      <w:rPr>
        <w:b/>
        <w:bCs/>
      </w:rPr>
      <w:t>12</w:t>
    </w:r>
    <w:r w:rsidR="00C32C8B" w:rsidRPr="0000362C">
      <w:rPr>
        <w:b/>
        <w:bCs/>
      </w:rPr>
      <w:t xml:space="preserve">/2021 </w:t>
    </w:r>
    <w:r w:rsidR="00A16770" w:rsidRPr="0000362C">
      <w:rPr>
        <w:b/>
        <w:bCs/>
      </w:rPr>
      <w:ptab w:relativeTo="margin" w:alignment="center" w:leader="none"/>
    </w:r>
    <w:sdt>
      <w:sdtPr>
        <w:rPr>
          <w:b/>
          <w:bCs/>
        </w:rPr>
        <w:id w:val="1728636285"/>
        <w:docPartObj>
          <w:docPartGallery w:val="Page Numbers (Top of Page)"/>
          <w:docPartUnique/>
        </w:docPartObj>
      </w:sdtPr>
      <w:sdtEndPr/>
      <w:sdtContent>
        <w:r w:rsidR="00A16770" w:rsidRPr="0000362C">
          <w:rPr>
            <w:b/>
            <w:bCs/>
          </w:rPr>
          <w:t xml:space="preserve">Page </w:t>
        </w:r>
        <w:r w:rsidR="00A16770" w:rsidRPr="0000362C">
          <w:rPr>
            <w:b/>
            <w:bCs/>
            <w:szCs w:val="24"/>
          </w:rPr>
          <w:fldChar w:fldCharType="begin"/>
        </w:r>
        <w:r w:rsidR="00A16770" w:rsidRPr="0000362C">
          <w:rPr>
            <w:b/>
            <w:bCs/>
          </w:rPr>
          <w:instrText xml:space="preserve"> PAGE </w:instrText>
        </w:r>
        <w:r w:rsidR="00A16770" w:rsidRPr="0000362C">
          <w:rPr>
            <w:b/>
            <w:bCs/>
            <w:szCs w:val="24"/>
          </w:rPr>
          <w:fldChar w:fldCharType="separate"/>
        </w:r>
        <w:r w:rsidR="00A16770" w:rsidRPr="0000362C">
          <w:rPr>
            <w:b/>
            <w:bCs/>
            <w:szCs w:val="24"/>
          </w:rPr>
          <w:t>2</w:t>
        </w:r>
        <w:r w:rsidR="00A16770" w:rsidRPr="0000362C">
          <w:rPr>
            <w:b/>
            <w:bCs/>
            <w:szCs w:val="24"/>
          </w:rPr>
          <w:fldChar w:fldCharType="end"/>
        </w:r>
        <w:r w:rsidR="00A16770" w:rsidRPr="0000362C">
          <w:rPr>
            <w:b/>
            <w:bCs/>
          </w:rPr>
          <w:t xml:space="preserve"> of </w:t>
        </w:r>
        <w:r w:rsidR="00A16770" w:rsidRPr="0000362C">
          <w:rPr>
            <w:b/>
            <w:bCs/>
            <w:szCs w:val="24"/>
          </w:rPr>
          <w:fldChar w:fldCharType="begin"/>
        </w:r>
        <w:r w:rsidR="00A16770" w:rsidRPr="0000362C">
          <w:rPr>
            <w:b/>
            <w:bCs/>
          </w:rPr>
          <w:instrText xml:space="preserve"> NUMPAGES  </w:instrText>
        </w:r>
        <w:r w:rsidR="00A16770" w:rsidRPr="0000362C">
          <w:rPr>
            <w:b/>
            <w:bCs/>
            <w:szCs w:val="24"/>
          </w:rPr>
          <w:fldChar w:fldCharType="separate"/>
        </w:r>
        <w:r w:rsidR="00A16770" w:rsidRPr="0000362C">
          <w:rPr>
            <w:b/>
            <w:bCs/>
            <w:szCs w:val="24"/>
          </w:rPr>
          <w:t>8</w:t>
        </w:r>
        <w:r w:rsidR="00A16770" w:rsidRPr="0000362C">
          <w:rPr>
            <w:b/>
            <w:bCs/>
            <w:szCs w:val="24"/>
          </w:rPr>
          <w:fldChar w:fldCharType="end"/>
        </w:r>
      </w:sdtContent>
    </w:sdt>
    <w:r w:rsidR="00A16770" w:rsidRPr="0000362C">
      <w:rPr>
        <w:b/>
        <w:bCs/>
      </w:rPr>
      <w:t xml:space="preserve"> </w:t>
    </w:r>
    <w:r w:rsidR="00A16770" w:rsidRPr="0000362C">
      <w:rPr>
        <w:b/>
        <w:bCs/>
      </w:rPr>
      <w:ptab w:relativeTo="margin" w:alignment="right" w:leader="none"/>
    </w:r>
    <w:r w:rsidR="00C32C8B" w:rsidRPr="0000362C">
      <w:rPr>
        <w:b/>
        <w:bCs/>
      </w:rPr>
      <w:t>Talha Tallat - D18124645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535FC5" w14:textId="77777777" w:rsidR="001F00A3" w:rsidRDefault="001F00A3" w:rsidP="008606AB">
      <w:r>
        <w:separator/>
      </w:r>
    </w:p>
  </w:footnote>
  <w:footnote w:type="continuationSeparator" w:id="0">
    <w:p w14:paraId="5AF1F275" w14:textId="77777777" w:rsidR="001F00A3" w:rsidRDefault="001F00A3" w:rsidP="008606A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4AB485" w14:textId="02A664F1" w:rsidR="00B32E8F" w:rsidRDefault="002B6795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61312" behindDoc="1" locked="0" layoutInCell="1" allowOverlap="0" wp14:anchorId="6CC68A90" wp14:editId="119E5819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68365" cy="292735"/>
              <wp:effectExtent l="0" t="0" r="0" b="0"/>
              <wp:wrapSquare wrapText="bothSides"/>
              <wp:docPr id="1" name="Rectangle 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968365" cy="292735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D689784" w14:textId="4C347ABC" w:rsidR="00B32E8F" w:rsidRDefault="001F00A3" w:rsidP="00373E4D">
                          <w:pPr>
                            <w:pStyle w:val="Header"/>
                            <w:jc w:val="center"/>
                            <w:rPr>
                              <w:caps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aps/>
                                <w:color w:val="FFFFFF" w:themeColor="background1"/>
                              </w:rPr>
                              <w:alias w:val="Title"/>
                              <w:tag w:val=""/>
                              <w:id w:val="118901739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6E7FCD">
                                <w:rPr>
                                  <w:caps/>
                                  <w:color w:val="FFFFFF" w:themeColor="background1"/>
                                </w:rPr>
                                <w:t xml:space="preserve">Refrigeration Rig </w:t>
                              </w:r>
                              <w:r w:rsidR="0021757F">
                                <w:rPr>
                                  <w:caps/>
                                  <w:color w:val="FFFFFF" w:themeColor="background1"/>
                                </w:rPr>
                                <w:t>Experiment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6CC68A90" id="Rectangle 197" o:spid="_x0000_s1026" style="position:absolute;margin-left:0;margin-top:0;width:469.95pt;height:23.05pt;z-index:-251655168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" o:allowoverlap="f" fillcolor="black [3200]" stroked="f">
              <v:textbox style="mso-fit-shape-to-text:t">
                <w:txbxContent>
                  <w:p w14:paraId="3D689784" w14:textId="4C347ABC" w:rsidR="00B32E8F" w:rsidRDefault="001F00A3" w:rsidP="00373E4D">
                    <w:pPr>
                      <w:pStyle w:val="Header"/>
                      <w:jc w:val="center"/>
                      <w:rPr>
                        <w:caps/>
                        <w:color w:val="FFFFFF" w:themeColor="background1"/>
                      </w:rPr>
                    </w:pPr>
                    <w:sdt>
                      <w:sdtPr>
                        <w:rPr>
                          <w:caps/>
                          <w:color w:val="FFFFFF" w:themeColor="background1"/>
                        </w:rPr>
                        <w:alias w:val="Title"/>
                        <w:tag w:val=""/>
                        <w:id w:val="1189017394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EndPr/>
                      <w:sdtContent>
                        <w:r w:rsidR="006E7FCD">
                          <w:rPr>
                            <w:caps/>
                            <w:color w:val="FFFFFF" w:themeColor="background1"/>
                          </w:rPr>
                          <w:t xml:space="preserve">Refrigeration Rig </w:t>
                        </w:r>
                        <w:r w:rsidR="0021757F">
                          <w:rPr>
                            <w:caps/>
                            <w:color w:val="FFFFFF" w:themeColor="background1"/>
                          </w:rPr>
                          <w:t>Experiment</w:t>
                        </w:r>
                      </w:sdtContent>
                    </w:sdt>
                  </w:p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870759" w14:textId="699028AF" w:rsidR="00B32E8F" w:rsidRDefault="0000362C" w:rsidP="0000362C">
    <w:pPr>
      <w:pStyle w:val="Header"/>
    </w:pPr>
    <w:r>
      <w:rPr>
        <w:noProof/>
      </w:rPr>
      <w:drawing>
        <wp:inline distT="0" distB="0" distL="0" distR="0" wp14:anchorId="7696ADCE" wp14:editId="6834CE95">
          <wp:extent cx="1814169" cy="629920"/>
          <wp:effectExtent l="0" t="0" r="0" b="0"/>
          <wp:docPr id="9" name="Picture 9" descr="DIT Dublin Institute of Technology - Electrical &amp;amp; Electronic Engineeri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IT Dublin Institute of Technology - Electrical &amp;amp; Electronic Engineeri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0962" cy="6322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9652C"/>
    <w:multiLevelType w:val="multilevel"/>
    <w:tmpl w:val="2374A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1D53AB"/>
    <w:multiLevelType w:val="hybridMultilevel"/>
    <w:tmpl w:val="1960B786"/>
    <w:lvl w:ilvl="0" w:tplc="18090019">
      <w:start w:val="1"/>
      <w:numFmt w:val="lowerLetter"/>
      <w:lvlText w:val="%1."/>
      <w:lvlJc w:val="left"/>
      <w:pPr>
        <w:ind w:left="1440" w:hanging="360"/>
      </w:pPr>
    </w:lvl>
    <w:lvl w:ilvl="1" w:tplc="18090019" w:tentative="1">
      <w:start w:val="1"/>
      <w:numFmt w:val="lowerLetter"/>
      <w:lvlText w:val="%2."/>
      <w:lvlJc w:val="left"/>
      <w:pPr>
        <w:ind w:left="2160" w:hanging="360"/>
      </w:pPr>
    </w:lvl>
    <w:lvl w:ilvl="2" w:tplc="1809001B" w:tentative="1">
      <w:start w:val="1"/>
      <w:numFmt w:val="lowerRoman"/>
      <w:lvlText w:val="%3."/>
      <w:lvlJc w:val="right"/>
      <w:pPr>
        <w:ind w:left="2880" w:hanging="180"/>
      </w:pPr>
    </w:lvl>
    <w:lvl w:ilvl="3" w:tplc="1809000F" w:tentative="1">
      <w:start w:val="1"/>
      <w:numFmt w:val="decimal"/>
      <w:lvlText w:val="%4."/>
      <w:lvlJc w:val="left"/>
      <w:pPr>
        <w:ind w:left="3600" w:hanging="360"/>
      </w:pPr>
    </w:lvl>
    <w:lvl w:ilvl="4" w:tplc="18090019" w:tentative="1">
      <w:start w:val="1"/>
      <w:numFmt w:val="lowerLetter"/>
      <w:lvlText w:val="%5."/>
      <w:lvlJc w:val="left"/>
      <w:pPr>
        <w:ind w:left="4320" w:hanging="360"/>
      </w:pPr>
    </w:lvl>
    <w:lvl w:ilvl="5" w:tplc="1809001B" w:tentative="1">
      <w:start w:val="1"/>
      <w:numFmt w:val="lowerRoman"/>
      <w:lvlText w:val="%6."/>
      <w:lvlJc w:val="right"/>
      <w:pPr>
        <w:ind w:left="5040" w:hanging="180"/>
      </w:pPr>
    </w:lvl>
    <w:lvl w:ilvl="6" w:tplc="1809000F" w:tentative="1">
      <w:start w:val="1"/>
      <w:numFmt w:val="decimal"/>
      <w:lvlText w:val="%7."/>
      <w:lvlJc w:val="left"/>
      <w:pPr>
        <w:ind w:left="5760" w:hanging="360"/>
      </w:pPr>
    </w:lvl>
    <w:lvl w:ilvl="7" w:tplc="18090019" w:tentative="1">
      <w:start w:val="1"/>
      <w:numFmt w:val="lowerLetter"/>
      <w:lvlText w:val="%8."/>
      <w:lvlJc w:val="left"/>
      <w:pPr>
        <w:ind w:left="6480" w:hanging="360"/>
      </w:pPr>
    </w:lvl>
    <w:lvl w:ilvl="8" w:tplc="1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9AE1639"/>
    <w:multiLevelType w:val="multilevel"/>
    <w:tmpl w:val="58E81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814983"/>
    <w:multiLevelType w:val="multilevel"/>
    <w:tmpl w:val="EDDE0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B23AFC"/>
    <w:multiLevelType w:val="multilevel"/>
    <w:tmpl w:val="32FC3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12184F"/>
    <w:multiLevelType w:val="multilevel"/>
    <w:tmpl w:val="653878D8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1587D9B"/>
    <w:multiLevelType w:val="hybridMultilevel"/>
    <w:tmpl w:val="D2B85B86"/>
    <w:lvl w:ilvl="0" w:tplc="EA2C1D84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593CE9"/>
    <w:multiLevelType w:val="multilevel"/>
    <w:tmpl w:val="C8584A9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4A24060"/>
    <w:multiLevelType w:val="multilevel"/>
    <w:tmpl w:val="E5766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D27306"/>
    <w:multiLevelType w:val="hybridMultilevel"/>
    <w:tmpl w:val="10281968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4C34DE"/>
    <w:multiLevelType w:val="hybridMultilevel"/>
    <w:tmpl w:val="DA62985E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8160E5"/>
    <w:multiLevelType w:val="hybridMultilevel"/>
    <w:tmpl w:val="FA0672D2"/>
    <w:lvl w:ilvl="0" w:tplc="1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0E52DBF"/>
    <w:multiLevelType w:val="multilevel"/>
    <w:tmpl w:val="6ECADAE2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9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2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9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15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38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25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480" w:hanging="2520"/>
      </w:pPr>
      <w:rPr>
        <w:rFonts w:hint="default"/>
      </w:rPr>
    </w:lvl>
  </w:abstractNum>
  <w:abstractNum w:abstractNumId="13" w15:restartNumberingAfterBreak="0">
    <w:nsid w:val="21D63A37"/>
    <w:multiLevelType w:val="multilevel"/>
    <w:tmpl w:val="1F7C5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271E42"/>
    <w:multiLevelType w:val="multilevel"/>
    <w:tmpl w:val="EB803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17687A"/>
    <w:multiLevelType w:val="multilevel"/>
    <w:tmpl w:val="A6020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AD0116"/>
    <w:multiLevelType w:val="multilevel"/>
    <w:tmpl w:val="B08C9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8306A30"/>
    <w:multiLevelType w:val="multilevel"/>
    <w:tmpl w:val="F3D27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83E1ED9"/>
    <w:multiLevelType w:val="multilevel"/>
    <w:tmpl w:val="41A245C4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19" w15:restartNumberingAfterBreak="0">
    <w:nsid w:val="292A5806"/>
    <w:multiLevelType w:val="multilevel"/>
    <w:tmpl w:val="6E7E7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A0656A1"/>
    <w:multiLevelType w:val="hybridMultilevel"/>
    <w:tmpl w:val="601EE780"/>
    <w:lvl w:ilvl="0" w:tplc="5A6EB274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080" w:hanging="360"/>
      </w:pPr>
    </w:lvl>
    <w:lvl w:ilvl="2" w:tplc="1809001B" w:tentative="1">
      <w:start w:val="1"/>
      <w:numFmt w:val="lowerRoman"/>
      <w:lvlText w:val="%3."/>
      <w:lvlJc w:val="right"/>
      <w:pPr>
        <w:ind w:left="1800" w:hanging="180"/>
      </w:pPr>
    </w:lvl>
    <w:lvl w:ilvl="3" w:tplc="1809000F" w:tentative="1">
      <w:start w:val="1"/>
      <w:numFmt w:val="decimal"/>
      <w:lvlText w:val="%4."/>
      <w:lvlJc w:val="left"/>
      <w:pPr>
        <w:ind w:left="2520" w:hanging="360"/>
      </w:pPr>
    </w:lvl>
    <w:lvl w:ilvl="4" w:tplc="18090019" w:tentative="1">
      <w:start w:val="1"/>
      <w:numFmt w:val="lowerLetter"/>
      <w:lvlText w:val="%5."/>
      <w:lvlJc w:val="left"/>
      <w:pPr>
        <w:ind w:left="3240" w:hanging="360"/>
      </w:pPr>
    </w:lvl>
    <w:lvl w:ilvl="5" w:tplc="1809001B" w:tentative="1">
      <w:start w:val="1"/>
      <w:numFmt w:val="lowerRoman"/>
      <w:lvlText w:val="%6."/>
      <w:lvlJc w:val="right"/>
      <w:pPr>
        <w:ind w:left="3960" w:hanging="180"/>
      </w:pPr>
    </w:lvl>
    <w:lvl w:ilvl="6" w:tplc="1809000F" w:tentative="1">
      <w:start w:val="1"/>
      <w:numFmt w:val="decimal"/>
      <w:lvlText w:val="%7."/>
      <w:lvlJc w:val="left"/>
      <w:pPr>
        <w:ind w:left="4680" w:hanging="360"/>
      </w:pPr>
    </w:lvl>
    <w:lvl w:ilvl="7" w:tplc="18090019" w:tentative="1">
      <w:start w:val="1"/>
      <w:numFmt w:val="lowerLetter"/>
      <w:lvlText w:val="%8."/>
      <w:lvlJc w:val="left"/>
      <w:pPr>
        <w:ind w:left="5400" w:hanging="360"/>
      </w:pPr>
    </w:lvl>
    <w:lvl w:ilvl="8" w:tplc="1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2D6541BC"/>
    <w:multiLevelType w:val="hybridMultilevel"/>
    <w:tmpl w:val="37D660F0"/>
    <w:lvl w:ilvl="0" w:tplc="1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DEB5082"/>
    <w:multiLevelType w:val="multilevel"/>
    <w:tmpl w:val="C7222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F3A0A87"/>
    <w:multiLevelType w:val="multilevel"/>
    <w:tmpl w:val="0C903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0137E1C"/>
    <w:multiLevelType w:val="multilevel"/>
    <w:tmpl w:val="77242F0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1177E4C"/>
    <w:multiLevelType w:val="multilevel"/>
    <w:tmpl w:val="E0AE2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5F47FF0"/>
    <w:multiLevelType w:val="multilevel"/>
    <w:tmpl w:val="F4421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E4A600B"/>
    <w:multiLevelType w:val="multilevel"/>
    <w:tmpl w:val="BE569038"/>
    <w:lvl w:ilvl="0">
      <w:start w:val="3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9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2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9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15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38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25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480" w:hanging="2520"/>
      </w:pPr>
      <w:rPr>
        <w:rFonts w:hint="default"/>
      </w:rPr>
    </w:lvl>
  </w:abstractNum>
  <w:abstractNum w:abstractNumId="28" w15:restartNumberingAfterBreak="0">
    <w:nsid w:val="43487040"/>
    <w:multiLevelType w:val="multilevel"/>
    <w:tmpl w:val="3AE25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4C16634"/>
    <w:multiLevelType w:val="multilevel"/>
    <w:tmpl w:val="4A483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57D0EEE"/>
    <w:multiLevelType w:val="multilevel"/>
    <w:tmpl w:val="E3E0B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A0F5824"/>
    <w:multiLevelType w:val="hybridMultilevel"/>
    <w:tmpl w:val="719CFDE8"/>
    <w:lvl w:ilvl="0" w:tplc="B7A4BB0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A11445C"/>
    <w:multiLevelType w:val="multilevel"/>
    <w:tmpl w:val="794A6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DED451A"/>
    <w:multiLevelType w:val="hybridMultilevel"/>
    <w:tmpl w:val="26CA6F1C"/>
    <w:lvl w:ilvl="0" w:tplc="F234400C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4472C4" w:themeColor="accen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C667378"/>
    <w:multiLevelType w:val="multilevel"/>
    <w:tmpl w:val="1FB4B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D11257B"/>
    <w:multiLevelType w:val="multilevel"/>
    <w:tmpl w:val="C388D73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2"/>
      <w:numFmt w:val="decimal"/>
      <w:isLgl/>
      <w:lvlText w:val="%1.%2."/>
      <w:lvlJc w:val="left"/>
      <w:pPr>
        <w:ind w:left="160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9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4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9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15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7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40" w:hanging="1800"/>
      </w:pPr>
      <w:rPr>
        <w:rFonts w:hint="default"/>
      </w:rPr>
    </w:lvl>
  </w:abstractNum>
  <w:abstractNum w:abstractNumId="36" w15:restartNumberingAfterBreak="0">
    <w:nsid w:val="63306CF9"/>
    <w:multiLevelType w:val="multilevel"/>
    <w:tmpl w:val="B810B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A145D7A"/>
    <w:multiLevelType w:val="multilevel"/>
    <w:tmpl w:val="7E5E73A2"/>
    <w:styleLink w:val="BullettedList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  <w:color w:val="4472C4" w:themeColor="accent1"/>
      </w:rPr>
    </w:lvl>
    <w:lvl w:ilvl="1">
      <w:start w:val="1"/>
      <w:numFmt w:val="bullet"/>
      <w:pStyle w:val="ListBullet2"/>
      <w:lvlText w:val="o"/>
      <w:lvlJc w:val="left"/>
      <w:pPr>
        <w:tabs>
          <w:tab w:val="num" w:pos="360"/>
        </w:tabs>
        <w:ind w:left="357" w:hanging="357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360"/>
        </w:tabs>
        <w:ind w:left="357" w:hanging="357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"/>
        </w:tabs>
        <w:ind w:left="357" w:hanging="357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60"/>
        </w:tabs>
        <w:ind w:left="357" w:hanging="357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360"/>
        </w:tabs>
        <w:ind w:left="357" w:hanging="357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360"/>
        </w:tabs>
        <w:ind w:left="357" w:hanging="357"/>
      </w:pPr>
      <w:rPr>
        <w:rFonts w:ascii="Wingdings" w:hAnsi="Wingdings" w:hint="default"/>
      </w:rPr>
    </w:lvl>
  </w:abstractNum>
  <w:abstractNum w:abstractNumId="38" w15:restartNumberingAfterBreak="0">
    <w:nsid w:val="77C81385"/>
    <w:multiLevelType w:val="multilevel"/>
    <w:tmpl w:val="04CC52B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3"/>
  </w:num>
  <w:num w:numId="2">
    <w:abstractNumId w:val="37"/>
  </w:num>
  <w:num w:numId="3">
    <w:abstractNumId w:val="21"/>
  </w:num>
  <w:num w:numId="4">
    <w:abstractNumId w:val="11"/>
  </w:num>
  <w:num w:numId="5">
    <w:abstractNumId w:val="20"/>
  </w:num>
  <w:num w:numId="6">
    <w:abstractNumId w:val="27"/>
  </w:num>
  <w:num w:numId="7">
    <w:abstractNumId w:val="27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4"/>
  </w:num>
  <w:num w:numId="9">
    <w:abstractNumId w:val="38"/>
  </w:num>
  <w:num w:numId="10">
    <w:abstractNumId w:val="7"/>
  </w:num>
  <w:num w:numId="11">
    <w:abstractNumId w:val="5"/>
  </w:num>
  <w:num w:numId="12">
    <w:abstractNumId w:val="12"/>
  </w:num>
  <w:num w:numId="13">
    <w:abstractNumId w:val="9"/>
  </w:num>
  <w:num w:numId="14">
    <w:abstractNumId w:val="35"/>
  </w:num>
  <w:num w:numId="15">
    <w:abstractNumId w:val="12"/>
    <w:lvlOverride w:ilvl="0">
      <w:startOverride w:val="2"/>
    </w:lvlOverride>
    <w:lvlOverride w:ilvl="1">
      <w:startOverride w:val="1"/>
    </w:lvlOverride>
  </w:num>
  <w:num w:numId="16">
    <w:abstractNumId w:val="12"/>
    <w:lvlOverride w:ilvl="0">
      <w:startOverride w:val="2"/>
    </w:lvlOverride>
    <w:lvlOverride w:ilvl="1">
      <w:startOverride w:val="1"/>
    </w:lvlOverride>
  </w:num>
  <w:num w:numId="17">
    <w:abstractNumId w:val="12"/>
    <w:lvlOverride w:ilvl="0">
      <w:startOverride w:val="2"/>
    </w:lvlOverride>
    <w:lvlOverride w:ilvl="1">
      <w:startOverride w:val="1"/>
    </w:lvlOverride>
  </w:num>
  <w:num w:numId="18">
    <w:abstractNumId w:val="35"/>
    <w:lvlOverride w:ilvl="0">
      <w:startOverride w:val="2"/>
    </w:lvlOverride>
    <w:lvlOverride w:ilvl="1">
      <w:startOverride w:val="2"/>
    </w:lvlOverride>
  </w:num>
  <w:num w:numId="19">
    <w:abstractNumId w:val="31"/>
  </w:num>
  <w:num w:numId="20">
    <w:abstractNumId w:val="18"/>
  </w:num>
  <w:num w:numId="21">
    <w:abstractNumId w:val="36"/>
  </w:num>
  <w:num w:numId="22">
    <w:abstractNumId w:val="3"/>
  </w:num>
  <w:num w:numId="23">
    <w:abstractNumId w:val="19"/>
  </w:num>
  <w:num w:numId="24">
    <w:abstractNumId w:val="17"/>
  </w:num>
  <w:num w:numId="25">
    <w:abstractNumId w:val="14"/>
  </w:num>
  <w:num w:numId="26">
    <w:abstractNumId w:val="28"/>
  </w:num>
  <w:num w:numId="27">
    <w:abstractNumId w:val="26"/>
  </w:num>
  <w:num w:numId="28">
    <w:abstractNumId w:val="0"/>
  </w:num>
  <w:num w:numId="29">
    <w:abstractNumId w:val="25"/>
  </w:num>
  <w:num w:numId="30">
    <w:abstractNumId w:val="23"/>
  </w:num>
  <w:num w:numId="31">
    <w:abstractNumId w:val="2"/>
  </w:num>
  <w:num w:numId="32">
    <w:abstractNumId w:val="8"/>
  </w:num>
  <w:num w:numId="33">
    <w:abstractNumId w:val="30"/>
  </w:num>
  <w:num w:numId="34">
    <w:abstractNumId w:val="4"/>
  </w:num>
  <w:num w:numId="35">
    <w:abstractNumId w:val="29"/>
  </w:num>
  <w:num w:numId="36">
    <w:abstractNumId w:val="13"/>
  </w:num>
  <w:num w:numId="37">
    <w:abstractNumId w:val="34"/>
  </w:num>
  <w:num w:numId="38">
    <w:abstractNumId w:val="15"/>
  </w:num>
  <w:num w:numId="39">
    <w:abstractNumId w:val="32"/>
  </w:num>
  <w:num w:numId="40">
    <w:abstractNumId w:val="1"/>
  </w:num>
  <w:num w:numId="41">
    <w:abstractNumId w:val="6"/>
  </w:num>
  <w:num w:numId="42">
    <w:abstractNumId w:val="16"/>
  </w:num>
  <w:num w:numId="43">
    <w:abstractNumId w:val="10"/>
  </w:num>
  <w:num w:numId="44">
    <w:abstractNumId w:val="2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hideSpellingErrors/>
  <w:hideGrammaticalErrors/>
  <w:proofState w:spelling="clean" w:grammar="clean"/>
  <w:attachedTemplate r:id="rId1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SzMDIzMzQ0NDe2NLBQ0lEKTi0uzszPAykwNK0FAD/XlywtAAAA"/>
  </w:docVars>
  <w:rsids>
    <w:rsidRoot w:val="000C2466"/>
    <w:rsid w:val="00001B3F"/>
    <w:rsid w:val="00001D67"/>
    <w:rsid w:val="0000362C"/>
    <w:rsid w:val="000040C5"/>
    <w:rsid w:val="00015186"/>
    <w:rsid w:val="00016BF6"/>
    <w:rsid w:val="0002791A"/>
    <w:rsid w:val="000279A1"/>
    <w:rsid w:val="0003687F"/>
    <w:rsid w:val="000412C8"/>
    <w:rsid w:val="00051074"/>
    <w:rsid w:val="0006211D"/>
    <w:rsid w:val="000630AD"/>
    <w:rsid w:val="00063D69"/>
    <w:rsid w:val="000818D0"/>
    <w:rsid w:val="0008502C"/>
    <w:rsid w:val="00086EA4"/>
    <w:rsid w:val="0009280B"/>
    <w:rsid w:val="000B29D5"/>
    <w:rsid w:val="000B71D1"/>
    <w:rsid w:val="000C2466"/>
    <w:rsid w:val="000C7560"/>
    <w:rsid w:val="000D1ED1"/>
    <w:rsid w:val="000D6F0E"/>
    <w:rsid w:val="000E4F5D"/>
    <w:rsid w:val="000F5332"/>
    <w:rsid w:val="00114940"/>
    <w:rsid w:val="00117687"/>
    <w:rsid w:val="00125B65"/>
    <w:rsid w:val="001307F2"/>
    <w:rsid w:val="00146604"/>
    <w:rsid w:val="0014754E"/>
    <w:rsid w:val="001507F4"/>
    <w:rsid w:val="001563FD"/>
    <w:rsid w:val="001576D0"/>
    <w:rsid w:val="00157987"/>
    <w:rsid w:val="001631ED"/>
    <w:rsid w:val="00163271"/>
    <w:rsid w:val="0016443C"/>
    <w:rsid w:val="0016687A"/>
    <w:rsid w:val="001823AF"/>
    <w:rsid w:val="001944EB"/>
    <w:rsid w:val="001B1E09"/>
    <w:rsid w:val="001B4EA3"/>
    <w:rsid w:val="001D59D1"/>
    <w:rsid w:val="001D7F04"/>
    <w:rsid w:val="001F00A3"/>
    <w:rsid w:val="001F2A64"/>
    <w:rsid w:val="00206225"/>
    <w:rsid w:val="0021757F"/>
    <w:rsid w:val="00224640"/>
    <w:rsid w:val="00227005"/>
    <w:rsid w:val="00230F01"/>
    <w:rsid w:val="00233809"/>
    <w:rsid w:val="00235684"/>
    <w:rsid w:val="00240FC4"/>
    <w:rsid w:val="00247BC4"/>
    <w:rsid w:val="002521CA"/>
    <w:rsid w:val="00256DD4"/>
    <w:rsid w:val="00257B84"/>
    <w:rsid w:val="00260471"/>
    <w:rsid w:val="00264009"/>
    <w:rsid w:val="002727F1"/>
    <w:rsid w:val="00272AD7"/>
    <w:rsid w:val="002764C7"/>
    <w:rsid w:val="00280FBA"/>
    <w:rsid w:val="002822B6"/>
    <w:rsid w:val="002868AC"/>
    <w:rsid w:val="00292B5F"/>
    <w:rsid w:val="002A0D35"/>
    <w:rsid w:val="002B5953"/>
    <w:rsid w:val="002B6795"/>
    <w:rsid w:val="002C079D"/>
    <w:rsid w:val="002C0E26"/>
    <w:rsid w:val="002C2FE5"/>
    <w:rsid w:val="002E4870"/>
    <w:rsid w:val="002E626B"/>
    <w:rsid w:val="003022AB"/>
    <w:rsid w:val="00302D68"/>
    <w:rsid w:val="0030312F"/>
    <w:rsid w:val="003243C1"/>
    <w:rsid w:val="00342C62"/>
    <w:rsid w:val="00343B07"/>
    <w:rsid w:val="003443F0"/>
    <w:rsid w:val="00346BBA"/>
    <w:rsid w:val="003515DC"/>
    <w:rsid w:val="00355D95"/>
    <w:rsid w:val="00361247"/>
    <w:rsid w:val="003639E2"/>
    <w:rsid w:val="0037321F"/>
    <w:rsid w:val="00373E4D"/>
    <w:rsid w:val="00380DB0"/>
    <w:rsid w:val="003A3C05"/>
    <w:rsid w:val="003C0329"/>
    <w:rsid w:val="003D4E2A"/>
    <w:rsid w:val="003D656E"/>
    <w:rsid w:val="003D7CBA"/>
    <w:rsid w:val="003E7DC7"/>
    <w:rsid w:val="00406118"/>
    <w:rsid w:val="00420095"/>
    <w:rsid w:val="00420E34"/>
    <w:rsid w:val="00423AF1"/>
    <w:rsid w:val="004241AE"/>
    <w:rsid w:val="0044310B"/>
    <w:rsid w:val="00446567"/>
    <w:rsid w:val="00447E82"/>
    <w:rsid w:val="00452560"/>
    <w:rsid w:val="00455253"/>
    <w:rsid w:val="004562FD"/>
    <w:rsid w:val="004632A8"/>
    <w:rsid w:val="00463FF1"/>
    <w:rsid w:val="00465244"/>
    <w:rsid w:val="0046798E"/>
    <w:rsid w:val="00472C16"/>
    <w:rsid w:val="00473200"/>
    <w:rsid w:val="0048480D"/>
    <w:rsid w:val="0049792D"/>
    <w:rsid w:val="004A20D6"/>
    <w:rsid w:val="004A38EC"/>
    <w:rsid w:val="004B12F0"/>
    <w:rsid w:val="004B1BBB"/>
    <w:rsid w:val="004B3604"/>
    <w:rsid w:val="004B6557"/>
    <w:rsid w:val="004D14EE"/>
    <w:rsid w:val="004D5ED1"/>
    <w:rsid w:val="004D63C4"/>
    <w:rsid w:val="004D6E68"/>
    <w:rsid w:val="004E39FD"/>
    <w:rsid w:val="004F1401"/>
    <w:rsid w:val="004F260A"/>
    <w:rsid w:val="00500175"/>
    <w:rsid w:val="00505726"/>
    <w:rsid w:val="0050658E"/>
    <w:rsid w:val="00506BA3"/>
    <w:rsid w:val="0052261B"/>
    <w:rsid w:val="00524BAE"/>
    <w:rsid w:val="00534A6D"/>
    <w:rsid w:val="00550CDA"/>
    <w:rsid w:val="00563311"/>
    <w:rsid w:val="00570D2E"/>
    <w:rsid w:val="0058022C"/>
    <w:rsid w:val="005839A8"/>
    <w:rsid w:val="00586934"/>
    <w:rsid w:val="005979D4"/>
    <w:rsid w:val="005A4C8B"/>
    <w:rsid w:val="005A7FC5"/>
    <w:rsid w:val="005B1960"/>
    <w:rsid w:val="005B2E47"/>
    <w:rsid w:val="005B34DF"/>
    <w:rsid w:val="005B5628"/>
    <w:rsid w:val="005C219A"/>
    <w:rsid w:val="005D3F81"/>
    <w:rsid w:val="005D4CFD"/>
    <w:rsid w:val="005D7EFC"/>
    <w:rsid w:val="005E41E3"/>
    <w:rsid w:val="005E663C"/>
    <w:rsid w:val="00600538"/>
    <w:rsid w:val="00603FBD"/>
    <w:rsid w:val="00606F05"/>
    <w:rsid w:val="00613002"/>
    <w:rsid w:val="00615616"/>
    <w:rsid w:val="006426EE"/>
    <w:rsid w:val="00643A12"/>
    <w:rsid w:val="00646E6C"/>
    <w:rsid w:val="00650EC4"/>
    <w:rsid w:val="00654740"/>
    <w:rsid w:val="006622BB"/>
    <w:rsid w:val="006633B7"/>
    <w:rsid w:val="0066495C"/>
    <w:rsid w:val="006711DE"/>
    <w:rsid w:val="00671403"/>
    <w:rsid w:val="00692F0D"/>
    <w:rsid w:val="006A6C3C"/>
    <w:rsid w:val="006B0513"/>
    <w:rsid w:val="006C08BD"/>
    <w:rsid w:val="006C5E7F"/>
    <w:rsid w:val="006C67DE"/>
    <w:rsid w:val="006E17D3"/>
    <w:rsid w:val="006E1E2D"/>
    <w:rsid w:val="006E3A81"/>
    <w:rsid w:val="006E496E"/>
    <w:rsid w:val="006E7FCD"/>
    <w:rsid w:val="006F3FCB"/>
    <w:rsid w:val="006F50E4"/>
    <w:rsid w:val="006F544B"/>
    <w:rsid w:val="00701EBF"/>
    <w:rsid w:val="00711AF1"/>
    <w:rsid w:val="007158EF"/>
    <w:rsid w:val="00720DC0"/>
    <w:rsid w:val="00721FB2"/>
    <w:rsid w:val="007412AD"/>
    <w:rsid w:val="007412E2"/>
    <w:rsid w:val="0074607A"/>
    <w:rsid w:val="00747CA1"/>
    <w:rsid w:val="007534DE"/>
    <w:rsid w:val="00755C0B"/>
    <w:rsid w:val="007667DD"/>
    <w:rsid w:val="00774673"/>
    <w:rsid w:val="00780D19"/>
    <w:rsid w:val="00784394"/>
    <w:rsid w:val="00793133"/>
    <w:rsid w:val="007963DC"/>
    <w:rsid w:val="007A3049"/>
    <w:rsid w:val="007A5559"/>
    <w:rsid w:val="007B04B0"/>
    <w:rsid w:val="007D290B"/>
    <w:rsid w:val="007D5A3F"/>
    <w:rsid w:val="007F09E2"/>
    <w:rsid w:val="00800138"/>
    <w:rsid w:val="00800FBB"/>
    <w:rsid w:val="00801FBD"/>
    <w:rsid w:val="0080749A"/>
    <w:rsid w:val="008248EA"/>
    <w:rsid w:val="00836CDD"/>
    <w:rsid w:val="00846149"/>
    <w:rsid w:val="00847CD6"/>
    <w:rsid w:val="00853F0C"/>
    <w:rsid w:val="0085648B"/>
    <w:rsid w:val="008606AB"/>
    <w:rsid w:val="00860989"/>
    <w:rsid w:val="00863D9D"/>
    <w:rsid w:val="00873E06"/>
    <w:rsid w:val="00875BC6"/>
    <w:rsid w:val="008851DD"/>
    <w:rsid w:val="0089120A"/>
    <w:rsid w:val="008954C4"/>
    <w:rsid w:val="00896992"/>
    <w:rsid w:val="008A0D41"/>
    <w:rsid w:val="008B0D36"/>
    <w:rsid w:val="008B3FF1"/>
    <w:rsid w:val="008D187A"/>
    <w:rsid w:val="008D25F7"/>
    <w:rsid w:val="008E2ACA"/>
    <w:rsid w:val="008F1B7F"/>
    <w:rsid w:val="008F4289"/>
    <w:rsid w:val="00905BD8"/>
    <w:rsid w:val="00911C5B"/>
    <w:rsid w:val="00913DA9"/>
    <w:rsid w:val="00914821"/>
    <w:rsid w:val="00920F2B"/>
    <w:rsid w:val="00921A68"/>
    <w:rsid w:val="0093289C"/>
    <w:rsid w:val="00932BF5"/>
    <w:rsid w:val="00933171"/>
    <w:rsid w:val="00943598"/>
    <w:rsid w:val="00950B0F"/>
    <w:rsid w:val="00954034"/>
    <w:rsid w:val="009620B9"/>
    <w:rsid w:val="0096417D"/>
    <w:rsid w:val="00976C62"/>
    <w:rsid w:val="00984B51"/>
    <w:rsid w:val="00985E53"/>
    <w:rsid w:val="0098733A"/>
    <w:rsid w:val="00992F6C"/>
    <w:rsid w:val="009A5E7C"/>
    <w:rsid w:val="009B31A0"/>
    <w:rsid w:val="009C2912"/>
    <w:rsid w:val="009D2E95"/>
    <w:rsid w:val="009E55C3"/>
    <w:rsid w:val="009F6597"/>
    <w:rsid w:val="009F74B3"/>
    <w:rsid w:val="00A0684D"/>
    <w:rsid w:val="00A06E32"/>
    <w:rsid w:val="00A163B2"/>
    <w:rsid w:val="00A16770"/>
    <w:rsid w:val="00A22751"/>
    <w:rsid w:val="00A25988"/>
    <w:rsid w:val="00A25A4A"/>
    <w:rsid w:val="00A32524"/>
    <w:rsid w:val="00A337DE"/>
    <w:rsid w:val="00A502E4"/>
    <w:rsid w:val="00A54B88"/>
    <w:rsid w:val="00A62E4D"/>
    <w:rsid w:val="00A720AA"/>
    <w:rsid w:val="00A777EF"/>
    <w:rsid w:val="00A80B71"/>
    <w:rsid w:val="00A85AC6"/>
    <w:rsid w:val="00A90742"/>
    <w:rsid w:val="00A91398"/>
    <w:rsid w:val="00AB45CE"/>
    <w:rsid w:val="00AB4CFE"/>
    <w:rsid w:val="00AB60FA"/>
    <w:rsid w:val="00AB7DE9"/>
    <w:rsid w:val="00AC7FF0"/>
    <w:rsid w:val="00AD010B"/>
    <w:rsid w:val="00AD24C1"/>
    <w:rsid w:val="00AE3609"/>
    <w:rsid w:val="00AF2733"/>
    <w:rsid w:val="00AF3098"/>
    <w:rsid w:val="00B10742"/>
    <w:rsid w:val="00B13FC8"/>
    <w:rsid w:val="00B16B38"/>
    <w:rsid w:val="00B177D6"/>
    <w:rsid w:val="00B20E74"/>
    <w:rsid w:val="00B26DBD"/>
    <w:rsid w:val="00B30030"/>
    <w:rsid w:val="00B32E8F"/>
    <w:rsid w:val="00B4286F"/>
    <w:rsid w:val="00B5279B"/>
    <w:rsid w:val="00B6213E"/>
    <w:rsid w:val="00B66F9C"/>
    <w:rsid w:val="00B71E3C"/>
    <w:rsid w:val="00B726D8"/>
    <w:rsid w:val="00B747CA"/>
    <w:rsid w:val="00B81AAE"/>
    <w:rsid w:val="00B87C4B"/>
    <w:rsid w:val="00B9660E"/>
    <w:rsid w:val="00BA0A1A"/>
    <w:rsid w:val="00BA15AE"/>
    <w:rsid w:val="00BA3C8A"/>
    <w:rsid w:val="00BA7ABB"/>
    <w:rsid w:val="00BB14CD"/>
    <w:rsid w:val="00BB76A1"/>
    <w:rsid w:val="00BC22A6"/>
    <w:rsid w:val="00BC2B35"/>
    <w:rsid w:val="00BC5EB4"/>
    <w:rsid w:val="00BC6110"/>
    <w:rsid w:val="00BD4806"/>
    <w:rsid w:val="00BD7CAC"/>
    <w:rsid w:val="00BE1390"/>
    <w:rsid w:val="00BE2E4C"/>
    <w:rsid w:val="00BF4887"/>
    <w:rsid w:val="00C0371F"/>
    <w:rsid w:val="00C043E2"/>
    <w:rsid w:val="00C0602C"/>
    <w:rsid w:val="00C13772"/>
    <w:rsid w:val="00C15DD7"/>
    <w:rsid w:val="00C16233"/>
    <w:rsid w:val="00C206ED"/>
    <w:rsid w:val="00C31B26"/>
    <w:rsid w:val="00C32C8B"/>
    <w:rsid w:val="00C35DFE"/>
    <w:rsid w:val="00C43DE1"/>
    <w:rsid w:val="00C44556"/>
    <w:rsid w:val="00C5543E"/>
    <w:rsid w:val="00C56D62"/>
    <w:rsid w:val="00C57B30"/>
    <w:rsid w:val="00C61139"/>
    <w:rsid w:val="00C6208F"/>
    <w:rsid w:val="00C77060"/>
    <w:rsid w:val="00C959F9"/>
    <w:rsid w:val="00C96E5D"/>
    <w:rsid w:val="00CC0EDB"/>
    <w:rsid w:val="00CC1783"/>
    <w:rsid w:val="00CD01D6"/>
    <w:rsid w:val="00CF5604"/>
    <w:rsid w:val="00D01360"/>
    <w:rsid w:val="00D05236"/>
    <w:rsid w:val="00D05B00"/>
    <w:rsid w:val="00D0680E"/>
    <w:rsid w:val="00D105AB"/>
    <w:rsid w:val="00D2169D"/>
    <w:rsid w:val="00D226A9"/>
    <w:rsid w:val="00D24D12"/>
    <w:rsid w:val="00D27F37"/>
    <w:rsid w:val="00D30031"/>
    <w:rsid w:val="00D30F80"/>
    <w:rsid w:val="00D359E1"/>
    <w:rsid w:val="00D47932"/>
    <w:rsid w:val="00D51FEE"/>
    <w:rsid w:val="00D545BB"/>
    <w:rsid w:val="00D54778"/>
    <w:rsid w:val="00D6410D"/>
    <w:rsid w:val="00D70B3B"/>
    <w:rsid w:val="00D72082"/>
    <w:rsid w:val="00D723F7"/>
    <w:rsid w:val="00D814CC"/>
    <w:rsid w:val="00D8227D"/>
    <w:rsid w:val="00D95D5C"/>
    <w:rsid w:val="00DA1F18"/>
    <w:rsid w:val="00DB76CC"/>
    <w:rsid w:val="00DD0A18"/>
    <w:rsid w:val="00DD3BE9"/>
    <w:rsid w:val="00DE2209"/>
    <w:rsid w:val="00DE7AC0"/>
    <w:rsid w:val="00DF4DCD"/>
    <w:rsid w:val="00DF799F"/>
    <w:rsid w:val="00DF7B70"/>
    <w:rsid w:val="00E051A5"/>
    <w:rsid w:val="00E16DDC"/>
    <w:rsid w:val="00E20E57"/>
    <w:rsid w:val="00E23CFE"/>
    <w:rsid w:val="00E25ADD"/>
    <w:rsid w:val="00E309FE"/>
    <w:rsid w:val="00E44FEF"/>
    <w:rsid w:val="00E45AC2"/>
    <w:rsid w:val="00E6225D"/>
    <w:rsid w:val="00E627A2"/>
    <w:rsid w:val="00E7128F"/>
    <w:rsid w:val="00E81434"/>
    <w:rsid w:val="00E8157D"/>
    <w:rsid w:val="00E81B4B"/>
    <w:rsid w:val="00E858A4"/>
    <w:rsid w:val="00E87B24"/>
    <w:rsid w:val="00E91ADE"/>
    <w:rsid w:val="00E965AC"/>
    <w:rsid w:val="00EB18C7"/>
    <w:rsid w:val="00EB21F5"/>
    <w:rsid w:val="00EB300B"/>
    <w:rsid w:val="00EB6826"/>
    <w:rsid w:val="00EB6F8A"/>
    <w:rsid w:val="00EC7223"/>
    <w:rsid w:val="00EC7EB3"/>
    <w:rsid w:val="00ED19B6"/>
    <w:rsid w:val="00ED4BE2"/>
    <w:rsid w:val="00ED7F81"/>
    <w:rsid w:val="00EE6B55"/>
    <w:rsid w:val="00EF07BC"/>
    <w:rsid w:val="00EF2056"/>
    <w:rsid w:val="00F005BB"/>
    <w:rsid w:val="00F026F3"/>
    <w:rsid w:val="00F03214"/>
    <w:rsid w:val="00F03E09"/>
    <w:rsid w:val="00F04116"/>
    <w:rsid w:val="00F04CC8"/>
    <w:rsid w:val="00F06110"/>
    <w:rsid w:val="00F07E8F"/>
    <w:rsid w:val="00F20A5F"/>
    <w:rsid w:val="00F2197A"/>
    <w:rsid w:val="00F23796"/>
    <w:rsid w:val="00F45333"/>
    <w:rsid w:val="00F4545E"/>
    <w:rsid w:val="00F462B3"/>
    <w:rsid w:val="00F643C9"/>
    <w:rsid w:val="00F7007D"/>
    <w:rsid w:val="00F9110D"/>
    <w:rsid w:val="00FA1D22"/>
    <w:rsid w:val="00FA2A95"/>
    <w:rsid w:val="00FA37D6"/>
    <w:rsid w:val="00FB3B2C"/>
    <w:rsid w:val="00FC12E7"/>
    <w:rsid w:val="00FD2E82"/>
    <w:rsid w:val="00FD48D3"/>
    <w:rsid w:val="00FD5A3F"/>
    <w:rsid w:val="00FE4930"/>
    <w:rsid w:val="00FE5EB5"/>
    <w:rsid w:val="00FF3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30684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808080" w:themeColor="background1" w:themeShade="80"/>
        <w:sz w:val="26"/>
        <w:szCs w:val="26"/>
        <w:lang w:val="en-US" w:eastAsia="en-US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E95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A0D35"/>
    <w:pPr>
      <w:keepNext/>
      <w:shd w:val="clear" w:color="auto" w:fill="FFFFFF"/>
      <w:spacing w:after="0" w:line="360" w:lineRule="auto"/>
      <w:jc w:val="center"/>
      <w:outlineLvl w:val="0"/>
    </w:pPr>
    <w:rPr>
      <w:rFonts w:asciiTheme="majorHAnsi" w:hAnsiTheme="majorHAnsi"/>
      <w:b/>
      <w:bCs/>
      <w:iCs/>
      <w:color w:val="auto"/>
      <w:sz w:val="56"/>
      <w:szCs w:val="1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7A3049"/>
    <w:pPr>
      <w:keepNext/>
      <w:spacing w:after="0"/>
      <w:outlineLvl w:val="1"/>
    </w:pPr>
    <w:rPr>
      <w:rFonts w:asciiTheme="majorHAnsi" w:hAnsiTheme="majorHAnsi"/>
      <w:b/>
      <w:bCs/>
      <w:color w:val="auto"/>
      <w:sz w:val="36"/>
      <w:szCs w:val="56"/>
    </w:rPr>
  </w:style>
  <w:style w:type="paragraph" w:styleId="Heading3">
    <w:name w:val="heading 3"/>
    <w:basedOn w:val="Normal"/>
    <w:next w:val="Normal"/>
    <w:link w:val="Heading3Char"/>
    <w:uiPriority w:val="9"/>
    <w:semiHidden/>
    <w:rsid w:val="00D359E1"/>
    <w:pPr>
      <w:spacing w:before="480" w:after="120"/>
      <w:outlineLvl w:val="2"/>
    </w:pPr>
    <w:rPr>
      <w:color w:val="4472C4" w:themeColor="accent1"/>
      <w:sz w:val="36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24640"/>
    <w:pPr>
      <w:spacing w:before="1320" w:after="600" w:line="204" w:lineRule="auto"/>
      <w:contextualSpacing/>
    </w:pPr>
    <w:rPr>
      <w:rFonts w:asciiTheme="majorHAnsi" w:eastAsiaTheme="majorEastAsia" w:hAnsiTheme="majorHAnsi" w:cstheme="majorBidi"/>
      <w:b/>
      <w:bCs/>
      <w:spacing w:val="-10"/>
      <w:kern w:val="28"/>
      <w:sz w:val="160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224640"/>
    <w:rPr>
      <w:rFonts w:asciiTheme="majorHAnsi" w:eastAsiaTheme="majorEastAsia" w:hAnsiTheme="majorHAnsi" w:cstheme="majorBidi"/>
      <w:b/>
      <w:bCs/>
      <w:spacing w:val="-10"/>
      <w:kern w:val="28"/>
      <w:sz w:val="160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312F"/>
    <w:pPr>
      <w:numPr>
        <w:ilvl w:val="1"/>
      </w:numPr>
    </w:pPr>
    <w:rPr>
      <w:rFonts w:eastAsiaTheme="minorEastAsia"/>
      <w:b/>
      <w:bCs/>
      <w:color w:val="4472C4" w:themeColor="accent1"/>
      <w:spacing w:val="15"/>
      <w:sz w:val="4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312F"/>
    <w:rPr>
      <w:rFonts w:eastAsiaTheme="minorEastAsia"/>
      <w:b/>
      <w:bCs/>
      <w:color w:val="4472C4" w:themeColor="accent1"/>
      <w:spacing w:val="15"/>
      <w:sz w:val="4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2A0D35"/>
    <w:rPr>
      <w:rFonts w:asciiTheme="majorHAnsi" w:hAnsiTheme="majorHAnsi"/>
      <w:b/>
      <w:bCs/>
      <w:iCs/>
      <w:color w:val="auto"/>
      <w:sz w:val="56"/>
      <w:szCs w:val="18"/>
      <w:shd w:val="clear" w:color="auto" w:fill="FFFFFF"/>
    </w:rPr>
  </w:style>
  <w:style w:type="paragraph" w:styleId="Header">
    <w:name w:val="header"/>
    <w:basedOn w:val="Normal"/>
    <w:link w:val="HeaderChar"/>
    <w:uiPriority w:val="99"/>
    <w:rsid w:val="00EB6826"/>
    <w:pPr>
      <w:tabs>
        <w:tab w:val="center" w:pos="4844"/>
        <w:tab w:val="right" w:pos="9689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F03E09"/>
  </w:style>
  <w:style w:type="paragraph" w:styleId="Footer">
    <w:name w:val="footer"/>
    <w:basedOn w:val="Normal"/>
    <w:link w:val="FooterChar"/>
    <w:uiPriority w:val="99"/>
    <w:unhideWhenUsed/>
    <w:rsid w:val="004E39FD"/>
    <w:pPr>
      <w:tabs>
        <w:tab w:val="center" w:pos="4844"/>
        <w:tab w:val="right" w:pos="8640"/>
        <w:tab w:val="right" w:pos="9689"/>
      </w:tabs>
      <w:spacing w:after="0"/>
    </w:pPr>
    <w:rPr>
      <w:rFonts w:asciiTheme="majorHAnsi" w:hAnsiTheme="majorHAnsi"/>
      <w:sz w:val="24"/>
    </w:rPr>
  </w:style>
  <w:style w:type="character" w:customStyle="1" w:styleId="FooterChar">
    <w:name w:val="Footer Char"/>
    <w:basedOn w:val="DefaultParagraphFont"/>
    <w:link w:val="Footer"/>
    <w:uiPriority w:val="99"/>
    <w:rsid w:val="004E39FD"/>
    <w:rPr>
      <w:rFonts w:asciiTheme="majorHAnsi" w:hAnsiTheme="majorHAnsi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7A3049"/>
    <w:rPr>
      <w:rFonts w:asciiTheme="majorHAnsi" w:hAnsiTheme="majorHAnsi"/>
      <w:b/>
      <w:bCs/>
      <w:color w:val="auto"/>
      <w:sz w:val="36"/>
      <w:szCs w:val="56"/>
    </w:rPr>
  </w:style>
  <w:style w:type="table" w:styleId="TableGrid">
    <w:name w:val="Table Grid"/>
    <w:basedOn w:val="TableNormal"/>
    <w:uiPriority w:val="39"/>
    <w:rsid w:val="0002791A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F03E09"/>
    <w:rPr>
      <w:color w:val="4472C4" w:themeColor="accent1"/>
      <w:sz w:val="36"/>
      <w:szCs w:val="32"/>
    </w:rPr>
  </w:style>
  <w:style w:type="paragraph" w:styleId="ListParagraph">
    <w:name w:val="List Paragraph"/>
    <w:basedOn w:val="Normal"/>
    <w:uiPriority w:val="34"/>
    <w:qFormat/>
    <w:rsid w:val="00CD01D6"/>
    <w:pPr>
      <w:numPr>
        <w:numId w:val="1"/>
      </w:numPr>
    </w:pPr>
  </w:style>
  <w:style w:type="character" w:styleId="PlaceholderText">
    <w:name w:val="Placeholder Text"/>
    <w:basedOn w:val="DefaultParagraphFont"/>
    <w:uiPriority w:val="99"/>
    <w:semiHidden/>
    <w:rsid w:val="006C08BD"/>
    <w:rPr>
      <w:color w:val="808080"/>
    </w:rPr>
  </w:style>
  <w:style w:type="character" w:styleId="Emphasis">
    <w:name w:val="Emphasis"/>
    <w:basedOn w:val="DefaultParagraphFont"/>
    <w:uiPriority w:val="20"/>
    <w:qFormat/>
    <w:rsid w:val="00EC7EB3"/>
    <w:rPr>
      <w:i w:val="0"/>
      <w:iCs/>
      <w:color w:val="4472C4" w:themeColor="accent1"/>
    </w:rPr>
  </w:style>
  <w:style w:type="paragraph" w:styleId="ListBullet">
    <w:name w:val="List Bullet"/>
    <w:basedOn w:val="Normal"/>
    <w:uiPriority w:val="99"/>
    <w:qFormat/>
    <w:rsid w:val="0098733A"/>
    <w:pPr>
      <w:numPr>
        <w:numId w:val="2"/>
      </w:numPr>
      <w:tabs>
        <w:tab w:val="clear" w:pos="360"/>
      </w:tabs>
      <w:spacing w:after="0"/>
      <w:contextualSpacing/>
    </w:pPr>
  </w:style>
  <w:style w:type="numbering" w:customStyle="1" w:styleId="BullettedList">
    <w:name w:val="BullettedList"/>
    <w:uiPriority w:val="99"/>
    <w:rsid w:val="0098733A"/>
    <w:pPr>
      <w:numPr>
        <w:numId w:val="2"/>
      </w:numPr>
    </w:pPr>
  </w:style>
  <w:style w:type="paragraph" w:styleId="Caption">
    <w:name w:val="caption"/>
    <w:basedOn w:val="Normal"/>
    <w:next w:val="Normal"/>
    <w:uiPriority w:val="35"/>
    <w:qFormat/>
    <w:rsid w:val="008F4289"/>
    <w:pPr>
      <w:spacing w:before="480" w:after="120"/>
    </w:pPr>
    <w:rPr>
      <w:iCs/>
      <w:color w:val="4472C4" w:themeColor="accent1"/>
      <w:sz w:val="36"/>
      <w:szCs w:val="18"/>
    </w:rPr>
  </w:style>
  <w:style w:type="paragraph" w:styleId="ListBullet2">
    <w:name w:val="List Bullet 2"/>
    <w:basedOn w:val="Normal"/>
    <w:uiPriority w:val="99"/>
    <w:semiHidden/>
    <w:unhideWhenUsed/>
    <w:rsid w:val="0098733A"/>
    <w:pPr>
      <w:numPr>
        <w:ilvl w:val="1"/>
        <w:numId w:val="2"/>
      </w:numPr>
      <w:contextualSpacing/>
    </w:pPr>
  </w:style>
  <w:style w:type="character" w:styleId="PageNumber">
    <w:name w:val="page number"/>
    <w:basedOn w:val="DefaultParagraphFont"/>
    <w:uiPriority w:val="99"/>
    <w:rsid w:val="00AD010B"/>
    <w:rPr>
      <w:color w:val="4472C4" w:themeColor="accent1"/>
    </w:rPr>
  </w:style>
  <w:style w:type="paragraph" w:customStyle="1" w:styleId="CoverHead1">
    <w:name w:val="Cover Head 1"/>
    <w:basedOn w:val="Normal"/>
    <w:link w:val="CoverHead1Char"/>
    <w:uiPriority w:val="10"/>
    <w:qFormat/>
    <w:rsid w:val="00224640"/>
    <w:pPr>
      <w:spacing w:before="480" w:after="60"/>
    </w:pPr>
    <w:rPr>
      <w:color w:val="A6A6A6" w:themeColor="background1" w:themeShade="A6"/>
      <w:sz w:val="36"/>
    </w:rPr>
  </w:style>
  <w:style w:type="paragraph" w:customStyle="1" w:styleId="CoverHead2">
    <w:name w:val="Cover Head 2"/>
    <w:basedOn w:val="Normal"/>
    <w:next w:val="Normal"/>
    <w:link w:val="CoverHead2Char"/>
    <w:uiPriority w:val="10"/>
    <w:qFormat/>
    <w:rsid w:val="00224640"/>
    <w:rPr>
      <w:color w:val="4472C4" w:themeColor="accent1"/>
      <w:sz w:val="44"/>
      <w:szCs w:val="44"/>
    </w:rPr>
  </w:style>
  <w:style w:type="character" w:customStyle="1" w:styleId="CoverHead1Char">
    <w:name w:val="Cover Head 1 Char"/>
    <w:basedOn w:val="Heading1Char"/>
    <w:link w:val="CoverHead1"/>
    <w:uiPriority w:val="10"/>
    <w:rsid w:val="005979D4"/>
    <w:rPr>
      <w:rFonts w:asciiTheme="majorHAnsi" w:hAnsiTheme="majorHAnsi"/>
      <w:b w:val="0"/>
      <w:bCs w:val="0"/>
      <w:iCs/>
      <w:color w:val="A6A6A6" w:themeColor="background1" w:themeShade="A6"/>
      <w:sz w:val="36"/>
      <w:szCs w:val="18"/>
      <w:shd w:val="clear" w:color="auto" w:fill="FFFFFF"/>
    </w:rPr>
  </w:style>
  <w:style w:type="character" w:customStyle="1" w:styleId="CoverHead2Char">
    <w:name w:val="Cover Head 2 Char"/>
    <w:basedOn w:val="DefaultParagraphFont"/>
    <w:link w:val="CoverHead2"/>
    <w:uiPriority w:val="10"/>
    <w:rsid w:val="005979D4"/>
    <w:rPr>
      <w:color w:val="4472C4" w:themeColor="accent1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380DB0"/>
    <w:pPr>
      <w:keepLines/>
      <w:spacing w:before="240" w:line="259" w:lineRule="auto"/>
      <w:outlineLvl w:val="9"/>
    </w:pPr>
    <w:rPr>
      <w:rFonts w:eastAsiaTheme="majorEastAsia" w:cstheme="majorBidi"/>
      <w:b w:val="0"/>
      <w:b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380DB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80DB0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380DB0"/>
    <w:rPr>
      <w:color w:val="C6281D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2D6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F5332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 w:val="24"/>
      <w:szCs w:val="24"/>
      <w:lang w:val="en-IE" w:eastAsia="en-IE"/>
    </w:rPr>
  </w:style>
  <w:style w:type="paragraph" w:styleId="TableofFigures">
    <w:name w:val="table of figures"/>
    <w:basedOn w:val="Normal"/>
    <w:next w:val="Normal"/>
    <w:uiPriority w:val="99"/>
    <w:unhideWhenUsed/>
    <w:rsid w:val="003443F0"/>
    <w:pPr>
      <w:spacing w:after="0"/>
    </w:pPr>
  </w:style>
  <w:style w:type="paragraph" w:styleId="TOC3">
    <w:name w:val="toc 3"/>
    <w:basedOn w:val="Normal"/>
    <w:next w:val="Normal"/>
    <w:autoRedefine/>
    <w:uiPriority w:val="39"/>
    <w:unhideWhenUsed/>
    <w:rsid w:val="0085648B"/>
    <w:pPr>
      <w:spacing w:after="100" w:line="259" w:lineRule="auto"/>
      <w:ind w:left="440"/>
    </w:pPr>
    <w:rPr>
      <w:rFonts w:eastAsiaTheme="minorEastAsia" w:cs="Times New Roman"/>
      <w:color w:val="auto"/>
      <w:sz w:val="22"/>
      <w:szCs w:val="22"/>
    </w:rPr>
  </w:style>
  <w:style w:type="paragraph" w:customStyle="1" w:styleId="blockparagraph-544a408c--nomargin-acdf7afa">
    <w:name w:val="blockparagraph-544a408c--nomargin-acdf7afa"/>
    <w:basedOn w:val="Normal"/>
    <w:rsid w:val="0000362C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 w:val="24"/>
      <w:szCs w:val="24"/>
      <w:lang w:val="en-IE" w:eastAsia="en-IE"/>
    </w:rPr>
  </w:style>
  <w:style w:type="character" w:customStyle="1" w:styleId="text-4505230f--texth400-3033861f--textcontentfamily-49a318e1">
    <w:name w:val="text-4505230f--texth400-3033861f--textcontentfamily-49a318e1"/>
    <w:basedOn w:val="DefaultParagraphFont"/>
    <w:rsid w:val="0000362C"/>
  </w:style>
  <w:style w:type="character" w:styleId="Strong">
    <w:name w:val="Strong"/>
    <w:basedOn w:val="DefaultParagraphFont"/>
    <w:uiPriority w:val="22"/>
    <w:qFormat/>
    <w:rsid w:val="0000362C"/>
    <w:rPr>
      <w:b/>
      <w:bCs/>
    </w:rPr>
  </w:style>
  <w:style w:type="paragraph" w:styleId="BodyText">
    <w:name w:val="Body Text"/>
    <w:basedOn w:val="Normal"/>
    <w:link w:val="BodyTextChar"/>
    <w:unhideWhenUsed/>
    <w:rsid w:val="000C7560"/>
    <w:pPr>
      <w:autoSpaceDE w:val="0"/>
      <w:autoSpaceDN w:val="0"/>
      <w:adjustRightInd w:val="0"/>
      <w:spacing w:after="120"/>
      <w:jc w:val="both"/>
    </w:pPr>
    <w:rPr>
      <w:rFonts w:ascii="Times New Roman" w:eastAsia="MS Mincho" w:hAnsi="Times New Roman" w:cs="Times New Roman"/>
      <w:color w:val="auto"/>
      <w:sz w:val="24"/>
      <w:szCs w:val="24"/>
      <w:lang w:val="en-GB" w:eastAsia="ja-JP"/>
    </w:rPr>
  </w:style>
  <w:style w:type="character" w:customStyle="1" w:styleId="BodyTextChar">
    <w:name w:val="Body Text Char"/>
    <w:basedOn w:val="DefaultParagraphFont"/>
    <w:link w:val="BodyText"/>
    <w:rsid w:val="000C7560"/>
    <w:rPr>
      <w:rFonts w:ascii="Times New Roman" w:eastAsia="MS Mincho" w:hAnsi="Times New Roman" w:cs="Times New Roman"/>
      <w:color w:val="auto"/>
      <w:sz w:val="24"/>
      <w:szCs w:val="24"/>
      <w:lang w:val="en-GB" w:eastAsia="ja-JP"/>
    </w:rPr>
  </w:style>
  <w:style w:type="character" w:customStyle="1" w:styleId="bar">
    <w:name w:val="bar"/>
    <w:basedOn w:val="DefaultParagraphFont"/>
    <w:rsid w:val="00114940"/>
  </w:style>
  <w:style w:type="character" w:customStyle="1" w:styleId="highlight">
    <w:name w:val="highlight"/>
    <w:basedOn w:val="DefaultParagraphFont"/>
    <w:rsid w:val="00643A12"/>
  </w:style>
  <w:style w:type="paragraph" w:customStyle="1" w:styleId="Style2">
    <w:name w:val="Style2"/>
    <w:basedOn w:val="Heading3"/>
    <w:next w:val="Heading3"/>
    <w:link w:val="Style2Char"/>
    <w:qFormat/>
    <w:rsid w:val="00793133"/>
    <w:rPr>
      <w:color w:val="auto"/>
    </w:rPr>
  </w:style>
  <w:style w:type="paragraph" w:customStyle="1" w:styleId="Heading30">
    <w:name w:val="Heading3"/>
    <w:basedOn w:val="Heading3"/>
    <w:link w:val="Heading3Char0"/>
    <w:qFormat/>
    <w:rsid w:val="00793133"/>
    <w:pPr>
      <w:shd w:val="clear" w:color="auto" w:fill="FFFFFF"/>
      <w:spacing w:after="0"/>
    </w:pPr>
    <w:rPr>
      <w:rFonts w:ascii="Times New Roman" w:eastAsia="Times New Roman" w:hAnsi="Times New Roman" w:cs="Times New Roman"/>
      <w:color w:val="auto"/>
      <w:sz w:val="24"/>
      <w:szCs w:val="24"/>
      <w:lang w:val="en-IE" w:eastAsia="en-IE"/>
    </w:rPr>
  </w:style>
  <w:style w:type="character" w:customStyle="1" w:styleId="Style2Char">
    <w:name w:val="Style2 Char"/>
    <w:basedOn w:val="Heading3Char"/>
    <w:link w:val="Style2"/>
    <w:rsid w:val="00793133"/>
    <w:rPr>
      <w:color w:val="auto"/>
      <w:sz w:val="36"/>
      <w:szCs w:val="32"/>
    </w:rPr>
  </w:style>
  <w:style w:type="character" w:customStyle="1" w:styleId="Heading3Char0">
    <w:name w:val="Heading3 Char"/>
    <w:basedOn w:val="Heading3Char"/>
    <w:link w:val="Heading30"/>
    <w:rsid w:val="00793133"/>
    <w:rPr>
      <w:rFonts w:ascii="Times New Roman" w:eastAsia="Times New Roman" w:hAnsi="Times New Roman" w:cs="Times New Roman"/>
      <w:color w:val="auto"/>
      <w:sz w:val="24"/>
      <w:szCs w:val="24"/>
      <w:shd w:val="clear" w:color="auto" w:fill="FFFFFF"/>
      <w:lang w:val="en-IE" w:eastAsia="en-IE"/>
    </w:rPr>
  </w:style>
  <w:style w:type="character" w:customStyle="1" w:styleId="markedcontent">
    <w:name w:val="markedcontent"/>
    <w:basedOn w:val="DefaultParagraphFont"/>
    <w:rsid w:val="00D2169D"/>
  </w:style>
  <w:style w:type="paragraph" w:customStyle="1" w:styleId="Style3">
    <w:name w:val="Style3"/>
    <w:basedOn w:val="Heading3"/>
    <w:link w:val="Style3Char"/>
    <w:qFormat/>
    <w:rsid w:val="00F06110"/>
    <w:rPr>
      <w:rFonts w:ascii="Times New Roman" w:hAnsi="Times New Roman"/>
      <w:color w:val="auto"/>
    </w:rPr>
  </w:style>
  <w:style w:type="character" w:customStyle="1" w:styleId="Style3Char">
    <w:name w:val="Style3 Char"/>
    <w:basedOn w:val="Heading3Char"/>
    <w:link w:val="Style3"/>
    <w:rsid w:val="00F06110"/>
    <w:rPr>
      <w:rFonts w:ascii="Times New Roman" w:hAnsi="Times New Roman"/>
      <w:color w:val="auto"/>
      <w:sz w:val="36"/>
      <w:szCs w:val="32"/>
    </w:rPr>
  </w:style>
  <w:style w:type="paragraph" w:customStyle="1" w:styleId="trt0xe">
    <w:name w:val="trt0xe"/>
    <w:basedOn w:val="Normal"/>
    <w:rsid w:val="00E051A5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 w:val="24"/>
      <w:szCs w:val="24"/>
      <w:lang w:val="en-IE" w:eastAsia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1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4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9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7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4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8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8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99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83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0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0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4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7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40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6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9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20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53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4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34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24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0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4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0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5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7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2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69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9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70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28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9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43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2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85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2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6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7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8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2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9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5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60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9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0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1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8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8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1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96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8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9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5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70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44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4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9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10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7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84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3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75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9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79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43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9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86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4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0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8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53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84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19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46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1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15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98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53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21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9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99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96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0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7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4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12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66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54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23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8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21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2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7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2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8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6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5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0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8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98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3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94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5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20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9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4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5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8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2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46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79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14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24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87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7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65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9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1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6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0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2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21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88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12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8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9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02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8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26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16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1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9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79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9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1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1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41447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39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45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6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1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9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8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0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47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4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7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1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99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8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0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hyperlink" Target="https://brightspace.tudublin.ie/d2l/home/179100" TargetMode="External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mma.robinson\AppData\Roaming\Microsoft\Templates\Classic%20students%20report.dotx" TargetMode="External"/></Relationships>
</file>

<file path=word/theme/theme1.xml><?xml version="1.0" encoding="utf-8"?>
<a:theme xmlns:a="http://schemas.openxmlformats.org/drawingml/2006/main" name="Тема Office">
  <a:themeElements>
    <a:clrScheme name="Custom 37">
      <a:dk1>
        <a:sysClr val="windowText" lastClr="000000"/>
      </a:dk1>
      <a:lt1>
        <a:sysClr val="window" lastClr="FFFFFF"/>
      </a:lt1>
      <a:dk2>
        <a:srgbClr val="C6281D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C6281D"/>
      </a:hlink>
      <a:folHlink>
        <a:srgbClr val="C6281D"/>
      </a:folHlink>
    </a:clrScheme>
    <a:fontScheme name="Classic Students Report">
      <a:majorFont>
        <a:latin typeface="Calibri Light"/>
        <a:ea typeface=""/>
        <a:cs typeface=""/>
      </a:majorFont>
      <a:minorFont>
        <a:latin typeface="Calibri Light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21D3680F413EB46A5EE65F9C0D1CD26" ma:contentTypeVersion="13" ma:contentTypeDescription="Create a new document." ma:contentTypeScope="" ma:versionID="2faa869e3dbd30268d1747fdc3a9388d">
  <xsd:schema xmlns:xsd="http://www.w3.org/2001/XMLSchema" xmlns:xs="http://www.w3.org/2001/XMLSchema" xmlns:p="http://schemas.microsoft.com/office/2006/metadata/properties" xmlns:ns3="70d93134-a080-45ac-b6e6-53728930bf17" xmlns:ns4="a1546d09-1cf2-43f5-b327-0b07be8303e5" targetNamespace="http://schemas.microsoft.com/office/2006/metadata/properties" ma:root="true" ma:fieldsID="858113e976fd45aa8c477292e1b0a7ff" ns3:_="" ns4:_="">
    <xsd:import namespace="70d93134-a080-45ac-b6e6-53728930bf17"/>
    <xsd:import namespace="a1546d09-1cf2-43f5-b327-0b07be8303e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d93134-a080-45ac-b6e6-53728930bf1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546d09-1cf2-43f5-b327-0b07be8303e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0d93134-a080-45ac-b6e6-53728930bf17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63EF9EF3-F9AB-4C0C-B786-A2E68DFF065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0d93134-a080-45ac-b6e6-53728930bf17"/>
    <ds:schemaRef ds:uri="a1546d09-1cf2-43f5-b327-0b07be8303e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FF75F1C-B41B-488A-9267-68864D3C15A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B837835-72CB-4299-965D-EC30EB543F7B}">
  <ds:schemaRefs>
    <ds:schemaRef ds:uri="http://schemas.microsoft.com/office/2006/metadata/properties"/>
    <ds:schemaRef ds:uri="http://schemas.microsoft.com/office/infopath/2007/PartnerControls"/>
    <ds:schemaRef ds:uri="70d93134-a080-45ac-b6e6-53728930bf17"/>
  </ds:schemaRefs>
</ds:datastoreItem>
</file>

<file path=customXml/itemProps4.xml><?xml version="1.0" encoding="utf-8"?>
<ds:datastoreItem xmlns:ds="http://schemas.openxmlformats.org/officeDocument/2006/customXml" ds:itemID="{E3D4ACEE-B8A0-4191-BF24-450E45268D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Classic students report.dotx</Template>
  <TotalTime>0</TotalTime>
  <Pages>14</Pages>
  <Words>1632</Words>
  <Characters>9307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Refrigeration Rig Experiment</vt:lpstr>
    </vt:vector>
  </TitlesOfParts>
  <Company/>
  <LinksUpToDate>false</LinksUpToDate>
  <CharactersWithSpaces>10918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Refrigeration Rig Experiment</dc:title>
  <dc:subject/>
  <dc:creator/>
  <cp:keywords/>
  <dc:description/>
  <cp:lastModifiedBy/>
  <cp:revision>1</cp:revision>
  <dcterms:created xsi:type="dcterms:W3CDTF">2021-12-03T19:13:00Z</dcterms:created>
  <dcterms:modified xsi:type="dcterms:W3CDTF">2021-12-17T07:40:00Z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0x010100121D3680F413EB46A5EE65F9C0D1CD26</vt:lpwstr>
  </property>
</Properties>
</file>